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E2941" w14:textId="77777777" w:rsidR="00F76A78" w:rsidRDefault="00F76A78" w:rsidP="004553BC">
      <w:pPr>
        <w:pStyle w:val="Titel"/>
      </w:pPr>
    </w:p>
    <w:p w14:paraId="5A3F97EC" w14:textId="77777777" w:rsidR="00F76A78" w:rsidRDefault="00F76A78" w:rsidP="00F76A78">
      <w:pPr>
        <w:pStyle w:val="Titel"/>
        <w:jc w:val="center"/>
      </w:pPr>
    </w:p>
    <w:p w14:paraId="1DBA663D" w14:textId="77777777" w:rsidR="00F76A78" w:rsidRDefault="00F76A78" w:rsidP="00F76A78">
      <w:pPr>
        <w:pStyle w:val="Titel"/>
        <w:jc w:val="center"/>
      </w:pPr>
    </w:p>
    <w:p w14:paraId="5504EF71" w14:textId="719BDD6B" w:rsidR="00E81978" w:rsidRDefault="00420635" w:rsidP="00F76A78">
      <w:pPr>
        <w:pStyle w:val="Titel"/>
        <w:jc w:val="center"/>
      </w:pPr>
      <w:r>
        <w:t>Adviesrapport</w:t>
      </w:r>
    </w:p>
    <w:p w14:paraId="3ED74DB0" w14:textId="77777777" w:rsidR="00F76A78" w:rsidRDefault="00F76A78" w:rsidP="00F76A78"/>
    <w:p w14:paraId="09B3633C" w14:textId="77777777" w:rsidR="00F76A78" w:rsidRDefault="00F76A78" w:rsidP="00F76A78"/>
    <w:p w14:paraId="6E8EBC7F" w14:textId="77777777" w:rsidR="00110A64" w:rsidRDefault="00110A64" w:rsidP="00F76A78">
      <w:pPr>
        <w:rPr>
          <w:rFonts w:ascii="Arial" w:hAnsi="Arial" w:cs="Arial"/>
          <w:sz w:val="24"/>
          <w:szCs w:val="24"/>
        </w:rPr>
      </w:pPr>
    </w:p>
    <w:p w14:paraId="753AB33E" w14:textId="77777777" w:rsidR="00110A64" w:rsidRDefault="00110A64" w:rsidP="00F76A78">
      <w:pPr>
        <w:rPr>
          <w:rFonts w:ascii="Arial" w:hAnsi="Arial" w:cs="Arial"/>
          <w:sz w:val="24"/>
          <w:szCs w:val="24"/>
        </w:rPr>
      </w:pPr>
    </w:p>
    <w:p w14:paraId="51FAD7A2" w14:textId="77777777" w:rsidR="00195DFD" w:rsidRDefault="00195DFD" w:rsidP="00F76A78">
      <w:pPr>
        <w:rPr>
          <w:rFonts w:ascii="Arial" w:hAnsi="Arial" w:cs="Arial"/>
          <w:sz w:val="24"/>
          <w:szCs w:val="24"/>
        </w:rPr>
      </w:pPr>
    </w:p>
    <w:p w14:paraId="751FA3CB" w14:textId="77777777" w:rsidR="00195DFD" w:rsidRDefault="00195DFD" w:rsidP="00F76A78">
      <w:pPr>
        <w:rPr>
          <w:rFonts w:ascii="Arial" w:hAnsi="Arial" w:cs="Arial"/>
          <w:sz w:val="24"/>
          <w:szCs w:val="24"/>
        </w:rPr>
      </w:pPr>
    </w:p>
    <w:p w14:paraId="58B3E549" w14:textId="77777777" w:rsidR="00195DFD" w:rsidRDefault="00195DFD" w:rsidP="00F76A78">
      <w:pPr>
        <w:rPr>
          <w:rFonts w:ascii="Arial" w:hAnsi="Arial" w:cs="Arial"/>
          <w:sz w:val="24"/>
          <w:szCs w:val="24"/>
        </w:rPr>
      </w:pPr>
    </w:p>
    <w:p w14:paraId="4A27B44F" w14:textId="77777777" w:rsidR="00195DFD" w:rsidRDefault="00195DFD" w:rsidP="00F76A78">
      <w:pPr>
        <w:rPr>
          <w:rFonts w:ascii="Arial" w:hAnsi="Arial" w:cs="Arial"/>
          <w:sz w:val="24"/>
          <w:szCs w:val="24"/>
        </w:rPr>
      </w:pPr>
    </w:p>
    <w:p w14:paraId="469B7383" w14:textId="77777777" w:rsidR="00195DFD" w:rsidRDefault="00195DFD" w:rsidP="00F76A78">
      <w:pPr>
        <w:rPr>
          <w:rFonts w:ascii="Arial" w:hAnsi="Arial" w:cs="Arial"/>
          <w:sz w:val="24"/>
          <w:szCs w:val="24"/>
        </w:rPr>
      </w:pPr>
    </w:p>
    <w:p w14:paraId="484C3FCD" w14:textId="77777777" w:rsidR="00712427" w:rsidRDefault="00712427" w:rsidP="00F76A78">
      <w:pPr>
        <w:rPr>
          <w:rFonts w:ascii="Arial" w:hAnsi="Arial" w:cs="Arial"/>
          <w:sz w:val="24"/>
          <w:szCs w:val="24"/>
        </w:rPr>
      </w:pPr>
    </w:p>
    <w:p w14:paraId="4B6D8D1F" w14:textId="77777777" w:rsidR="00195DFD" w:rsidRDefault="00195DFD" w:rsidP="00F76A78">
      <w:pPr>
        <w:rPr>
          <w:rFonts w:ascii="Arial" w:hAnsi="Arial" w:cs="Arial"/>
          <w:sz w:val="24"/>
          <w:szCs w:val="24"/>
        </w:rPr>
      </w:pPr>
    </w:p>
    <w:p w14:paraId="215FFC96" w14:textId="77777777" w:rsidR="00195DFD" w:rsidRDefault="00195DFD" w:rsidP="00F76A78">
      <w:pPr>
        <w:rPr>
          <w:rFonts w:ascii="Arial" w:hAnsi="Arial" w:cs="Arial"/>
          <w:sz w:val="24"/>
          <w:szCs w:val="24"/>
        </w:rPr>
      </w:pPr>
    </w:p>
    <w:p w14:paraId="176BD1D9" w14:textId="77777777" w:rsidR="00195DFD" w:rsidRDefault="00195DFD" w:rsidP="00F76A78">
      <w:pPr>
        <w:rPr>
          <w:rFonts w:ascii="Arial" w:hAnsi="Arial" w:cs="Arial"/>
          <w:sz w:val="24"/>
          <w:szCs w:val="24"/>
        </w:rPr>
      </w:pPr>
    </w:p>
    <w:p w14:paraId="5FCA2809" w14:textId="20A61B36" w:rsidR="00110A64" w:rsidRDefault="00822998" w:rsidP="00F76A78">
      <w:pPr>
        <w:rPr>
          <w:rFonts w:ascii="Arial" w:hAnsi="Arial" w:cs="Arial"/>
          <w:sz w:val="24"/>
          <w:szCs w:val="24"/>
        </w:rPr>
      </w:pPr>
      <w:r>
        <w:rPr>
          <w:rFonts w:ascii="Arial" w:hAnsi="Arial" w:cs="Arial"/>
          <w:sz w:val="24"/>
          <w:szCs w:val="24"/>
        </w:rPr>
        <w:t>Cursus</w:t>
      </w:r>
      <w:r w:rsidR="003551E3">
        <w:rPr>
          <w:rFonts w:ascii="Arial" w:hAnsi="Arial" w:cs="Arial"/>
          <w:sz w:val="24"/>
          <w:szCs w:val="24"/>
        </w:rPr>
        <w:t>code</w:t>
      </w:r>
      <w:r w:rsidR="00B92852">
        <w:rPr>
          <w:rFonts w:ascii="Arial" w:hAnsi="Arial" w:cs="Arial"/>
          <w:sz w:val="24"/>
          <w:szCs w:val="24"/>
        </w:rPr>
        <w:t xml:space="preserve">/Cursusnaam: </w:t>
      </w:r>
      <w:r w:rsidR="005B6715">
        <w:rPr>
          <w:rFonts w:ascii="Arial" w:hAnsi="Arial" w:cs="Arial"/>
          <w:sz w:val="24"/>
          <w:szCs w:val="24"/>
        </w:rPr>
        <w:t>TIN</w:t>
      </w:r>
      <w:r w:rsidR="006517DD">
        <w:rPr>
          <w:rFonts w:ascii="Arial" w:hAnsi="Arial" w:cs="Arial"/>
          <w:sz w:val="24"/>
          <w:szCs w:val="24"/>
        </w:rPr>
        <w:t>PRJ0334/Project Bank</w:t>
      </w:r>
    </w:p>
    <w:p w14:paraId="3DF93216" w14:textId="37C2DD57" w:rsidR="00F10BF1" w:rsidRDefault="00B92852" w:rsidP="00F76A78">
      <w:pPr>
        <w:rPr>
          <w:rFonts w:ascii="Arial" w:hAnsi="Arial" w:cs="Arial"/>
          <w:sz w:val="24"/>
          <w:szCs w:val="24"/>
        </w:rPr>
      </w:pPr>
      <w:r>
        <w:rPr>
          <w:rFonts w:ascii="Arial" w:hAnsi="Arial" w:cs="Arial"/>
          <w:sz w:val="24"/>
          <w:szCs w:val="24"/>
        </w:rPr>
        <w:t>Versie:</w:t>
      </w:r>
      <w:r w:rsidR="000B1A07">
        <w:rPr>
          <w:rFonts w:ascii="Arial" w:hAnsi="Arial" w:cs="Arial"/>
          <w:sz w:val="24"/>
          <w:szCs w:val="24"/>
        </w:rPr>
        <w:t xml:space="preserve"> </w:t>
      </w:r>
      <w:r w:rsidR="00636EDE">
        <w:rPr>
          <w:rFonts w:ascii="Arial" w:hAnsi="Arial" w:cs="Arial"/>
          <w:sz w:val="24"/>
          <w:szCs w:val="24"/>
        </w:rPr>
        <w:t>eerste versie</w:t>
      </w:r>
    </w:p>
    <w:p w14:paraId="0D31157A" w14:textId="0684A198" w:rsidR="00B92852" w:rsidRPr="00F76A78" w:rsidRDefault="00493064" w:rsidP="00F76A78">
      <w:pPr>
        <w:rPr>
          <w:rFonts w:ascii="Arial" w:hAnsi="Arial" w:cs="Arial"/>
          <w:sz w:val="24"/>
          <w:szCs w:val="24"/>
        </w:rPr>
      </w:pPr>
      <w:r>
        <w:rPr>
          <w:rFonts w:ascii="Arial" w:hAnsi="Arial" w:cs="Arial"/>
          <w:sz w:val="24"/>
          <w:szCs w:val="24"/>
        </w:rPr>
        <w:t xml:space="preserve">Product </w:t>
      </w:r>
      <w:proofErr w:type="spellStart"/>
      <w:r>
        <w:rPr>
          <w:rFonts w:ascii="Arial" w:hAnsi="Arial" w:cs="Arial"/>
          <w:sz w:val="24"/>
          <w:szCs w:val="24"/>
        </w:rPr>
        <w:t>Owners</w:t>
      </w:r>
      <w:proofErr w:type="spellEnd"/>
      <w:r>
        <w:rPr>
          <w:rFonts w:ascii="Arial" w:hAnsi="Arial" w:cs="Arial"/>
          <w:sz w:val="24"/>
          <w:szCs w:val="24"/>
        </w:rPr>
        <w:t xml:space="preserve">: </w:t>
      </w:r>
      <w:r w:rsidR="000B1A07">
        <w:rPr>
          <w:rFonts w:ascii="Arial" w:hAnsi="Arial" w:cs="Arial"/>
          <w:sz w:val="24"/>
          <w:szCs w:val="24"/>
        </w:rPr>
        <w:t>L.</w:t>
      </w:r>
      <w:r>
        <w:rPr>
          <w:rFonts w:ascii="Arial" w:hAnsi="Arial" w:cs="Arial"/>
          <w:sz w:val="24"/>
          <w:szCs w:val="24"/>
        </w:rPr>
        <w:t xml:space="preserve"> van Dam &amp; W</w:t>
      </w:r>
      <w:r w:rsidR="000B1A07">
        <w:rPr>
          <w:rFonts w:ascii="Arial" w:hAnsi="Arial" w:cs="Arial"/>
          <w:sz w:val="24"/>
          <w:szCs w:val="24"/>
        </w:rPr>
        <w:t>.B. Volders</w:t>
      </w:r>
    </w:p>
    <w:tbl>
      <w:tblPr>
        <w:tblStyle w:val="Rastertabel7kleurrijk"/>
        <w:tblW w:w="0" w:type="auto"/>
        <w:tblLook w:val="04A0" w:firstRow="1" w:lastRow="0" w:firstColumn="1" w:lastColumn="0" w:noHBand="0" w:noVBand="1"/>
      </w:tblPr>
      <w:tblGrid>
        <w:gridCol w:w="2552"/>
        <w:gridCol w:w="3544"/>
      </w:tblGrid>
      <w:tr w:rsidR="00EF2657" w:rsidRPr="00C10CEB" w14:paraId="64BFA1C2" w14:textId="77777777" w:rsidTr="00110A6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2" w:type="dxa"/>
          </w:tcPr>
          <w:p w14:paraId="4497623B" w14:textId="77777777" w:rsidR="00EF2657" w:rsidRPr="00110A64" w:rsidRDefault="00EF2657" w:rsidP="000727B6">
            <w:pPr>
              <w:rPr>
                <w:rFonts w:ascii="Arial" w:hAnsi="Arial" w:cs="Arial"/>
                <w:i w:val="0"/>
                <w:iCs w:val="0"/>
                <w:sz w:val="24"/>
                <w:szCs w:val="24"/>
              </w:rPr>
            </w:pPr>
            <w:r w:rsidRPr="00110A64">
              <w:rPr>
                <w:rFonts w:ascii="Arial" w:hAnsi="Arial" w:cs="Arial"/>
                <w:i w:val="0"/>
                <w:iCs w:val="0"/>
                <w:sz w:val="24"/>
                <w:szCs w:val="24"/>
              </w:rPr>
              <w:t>Naam</w:t>
            </w:r>
          </w:p>
        </w:tc>
        <w:tc>
          <w:tcPr>
            <w:tcW w:w="3544" w:type="dxa"/>
          </w:tcPr>
          <w:p w14:paraId="7EA03FE1" w14:textId="77777777" w:rsidR="00EF2657" w:rsidRPr="00110A64" w:rsidRDefault="00EF2657" w:rsidP="000727B6">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110A64">
              <w:rPr>
                <w:rFonts w:ascii="Arial" w:hAnsi="Arial" w:cs="Arial"/>
                <w:sz w:val="24"/>
                <w:szCs w:val="24"/>
              </w:rPr>
              <w:t>Studentennummer</w:t>
            </w:r>
          </w:p>
        </w:tc>
      </w:tr>
      <w:tr w:rsidR="00EF2657" w:rsidRPr="00C10CEB" w14:paraId="0847E08B" w14:textId="77777777" w:rsidTr="00110A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26AD759B" w14:textId="77777777" w:rsidR="00EF2657" w:rsidRPr="00110A64" w:rsidRDefault="00EF2657" w:rsidP="000727B6">
            <w:pPr>
              <w:rPr>
                <w:rFonts w:ascii="Arial" w:hAnsi="Arial" w:cs="Arial"/>
                <w:i w:val="0"/>
                <w:iCs w:val="0"/>
                <w:sz w:val="24"/>
                <w:szCs w:val="24"/>
              </w:rPr>
            </w:pPr>
            <w:r w:rsidRPr="00110A64">
              <w:rPr>
                <w:rFonts w:ascii="Arial" w:hAnsi="Arial" w:cs="Arial"/>
                <w:i w:val="0"/>
                <w:iCs w:val="0"/>
                <w:sz w:val="24"/>
                <w:szCs w:val="24"/>
              </w:rPr>
              <w:t>Taylor Wernet</w:t>
            </w:r>
          </w:p>
        </w:tc>
        <w:tc>
          <w:tcPr>
            <w:tcW w:w="3544" w:type="dxa"/>
          </w:tcPr>
          <w:p w14:paraId="678584E3" w14:textId="77777777" w:rsidR="00EF2657" w:rsidRPr="00110A64" w:rsidRDefault="00EF2657" w:rsidP="000727B6">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10A64">
              <w:rPr>
                <w:rStyle w:val="Zwaar"/>
                <w:rFonts w:ascii="Arial" w:hAnsi="Arial" w:cs="Arial"/>
                <w:b w:val="0"/>
                <w:bCs w:val="0"/>
                <w:sz w:val="24"/>
                <w:szCs w:val="24"/>
              </w:rPr>
              <w:t>0948313</w:t>
            </w:r>
          </w:p>
        </w:tc>
      </w:tr>
      <w:tr w:rsidR="00EF2657" w:rsidRPr="00C10CEB" w14:paraId="0CCECDA7" w14:textId="77777777" w:rsidTr="00110A64">
        <w:tc>
          <w:tcPr>
            <w:cnfStyle w:val="001000000000" w:firstRow="0" w:lastRow="0" w:firstColumn="1" w:lastColumn="0" w:oddVBand="0" w:evenVBand="0" w:oddHBand="0" w:evenHBand="0" w:firstRowFirstColumn="0" w:firstRowLastColumn="0" w:lastRowFirstColumn="0" w:lastRowLastColumn="0"/>
            <w:tcW w:w="2552" w:type="dxa"/>
          </w:tcPr>
          <w:p w14:paraId="487DF370" w14:textId="77777777" w:rsidR="00EF2657" w:rsidRPr="00110A64" w:rsidRDefault="00EF2657" w:rsidP="000727B6">
            <w:pPr>
              <w:rPr>
                <w:rFonts w:ascii="Arial" w:hAnsi="Arial" w:cs="Arial"/>
                <w:i w:val="0"/>
                <w:iCs w:val="0"/>
                <w:sz w:val="24"/>
                <w:szCs w:val="24"/>
              </w:rPr>
            </w:pPr>
            <w:r w:rsidRPr="00110A64">
              <w:rPr>
                <w:rStyle w:val="Zwaar"/>
                <w:rFonts w:ascii="Arial" w:hAnsi="Arial" w:cs="Arial"/>
                <w:b w:val="0"/>
                <w:bCs w:val="0"/>
                <w:i w:val="0"/>
                <w:iCs w:val="0"/>
                <w:sz w:val="24"/>
                <w:szCs w:val="24"/>
              </w:rPr>
              <w:t xml:space="preserve">Connor </w:t>
            </w:r>
            <w:proofErr w:type="spellStart"/>
            <w:r w:rsidRPr="00110A64">
              <w:rPr>
                <w:rStyle w:val="Zwaar"/>
                <w:rFonts w:ascii="Arial" w:hAnsi="Arial" w:cs="Arial"/>
                <w:b w:val="0"/>
                <w:bCs w:val="0"/>
                <w:i w:val="0"/>
                <w:iCs w:val="0"/>
                <w:sz w:val="24"/>
                <w:szCs w:val="24"/>
              </w:rPr>
              <w:t>Cullens</w:t>
            </w:r>
            <w:proofErr w:type="spellEnd"/>
          </w:p>
        </w:tc>
        <w:tc>
          <w:tcPr>
            <w:tcW w:w="3544" w:type="dxa"/>
          </w:tcPr>
          <w:p w14:paraId="22F0D958" w14:textId="77777777" w:rsidR="00EF2657" w:rsidRPr="00110A64" w:rsidRDefault="00EF2657" w:rsidP="000727B6">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10A64">
              <w:rPr>
                <w:rFonts w:ascii="Arial" w:hAnsi="Arial" w:cs="Arial"/>
                <w:sz w:val="24"/>
                <w:szCs w:val="24"/>
              </w:rPr>
              <w:t>1011010</w:t>
            </w:r>
          </w:p>
        </w:tc>
      </w:tr>
      <w:tr w:rsidR="00EF2657" w:rsidRPr="00C10CEB" w14:paraId="19A28F36" w14:textId="77777777" w:rsidTr="00110A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74B43A7C" w14:textId="77777777" w:rsidR="00EF2657" w:rsidRPr="00110A64" w:rsidRDefault="00EF2657" w:rsidP="000727B6">
            <w:pPr>
              <w:rPr>
                <w:rFonts w:ascii="Arial" w:hAnsi="Arial" w:cs="Arial"/>
                <w:i w:val="0"/>
                <w:iCs w:val="0"/>
                <w:sz w:val="24"/>
                <w:szCs w:val="24"/>
              </w:rPr>
            </w:pPr>
            <w:r w:rsidRPr="00110A64">
              <w:rPr>
                <w:rStyle w:val="Zwaar"/>
                <w:rFonts w:ascii="Arial" w:hAnsi="Arial" w:cs="Arial"/>
                <w:b w:val="0"/>
                <w:bCs w:val="0"/>
                <w:i w:val="0"/>
                <w:iCs w:val="0"/>
                <w:sz w:val="24"/>
                <w:szCs w:val="24"/>
              </w:rPr>
              <w:t>Frank van Etten</w:t>
            </w:r>
          </w:p>
        </w:tc>
        <w:tc>
          <w:tcPr>
            <w:tcW w:w="3544" w:type="dxa"/>
          </w:tcPr>
          <w:p w14:paraId="41349771" w14:textId="77777777" w:rsidR="00EF2657" w:rsidRPr="00110A64" w:rsidRDefault="00EF2657" w:rsidP="000727B6">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10A64">
              <w:rPr>
                <w:rFonts w:ascii="Arial" w:hAnsi="Arial" w:cs="Arial"/>
                <w:sz w:val="24"/>
                <w:szCs w:val="24"/>
              </w:rPr>
              <w:t>1009269</w:t>
            </w:r>
          </w:p>
        </w:tc>
      </w:tr>
      <w:tr w:rsidR="00EF2657" w:rsidRPr="00C10CEB" w14:paraId="1D0A1718" w14:textId="77777777" w:rsidTr="00110A64">
        <w:tc>
          <w:tcPr>
            <w:cnfStyle w:val="001000000000" w:firstRow="0" w:lastRow="0" w:firstColumn="1" w:lastColumn="0" w:oddVBand="0" w:evenVBand="0" w:oddHBand="0" w:evenHBand="0" w:firstRowFirstColumn="0" w:firstRowLastColumn="0" w:lastRowFirstColumn="0" w:lastRowLastColumn="0"/>
            <w:tcW w:w="2552" w:type="dxa"/>
          </w:tcPr>
          <w:p w14:paraId="0C5CD733" w14:textId="77777777" w:rsidR="00EF2657" w:rsidRPr="00712427" w:rsidRDefault="00EF2657" w:rsidP="000727B6">
            <w:pPr>
              <w:rPr>
                <w:rFonts w:ascii="Arial" w:hAnsi="Arial" w:cs="Arial"/>
                <w:i w:val="0"/>
                <w:color w:val="auto"/>
                <w:sz w:val="24"/>
                <w:szCs w:val="24"/>
              </w:rPr>
            </w:pPr>
            <w:proofErr w:type="spellStart"/>
            <w:r w:rsidRPr="00712427">
              <w:rPr>
                <w:rFonts w:ascii="Arial" w:hAnsi="Arial" w:cs="Arial"/>
                <w:i w:val="0"/>
                <w:color w:val="auto"/>
                <w:sz w:val="24"/>
                <w:szCs w:val="24"/>
              </w:rPr>
              <w:t>Marouan</w:t>
            </w:r>
            <w:proofErr w:type="spellEnd"/>
            <w:r w:rsidRPr="00712427">
              <w:rPr>
                <w:rFonts w:ascii="Arial" w:hAnsi="Arial" w:cs="Arial"/>
                <w:i w:val="0"/>
                <w:color w:val="auto"/>
                <w:sz w:val="24"/>
                <w:szCs w:val="24"/>
              </w:rPr>
              <w:t xml:space="preserve"> El </w:t>
            </w:r>
            <w:proofErr w:type="spellStart"/>
            <w:r w:rsidRPr="00712427">
              <w:rPr>
                <w:rFonts w:ascii="Arial" w:hAnsi="Arial" w:cs="Arial"/>
                <w:i w:val="0"/>
                <w:color w:val="auto"/>
                <w:sz w:val="24"/>
                <w:szCs w:val="24"/>
              </w:rPr>
              <w:t>Yachioui</w:t>
            </w:r>
            <w:proofErr w:type="spellEnd"/>
          </w:p>
        </w:tc>
        <w:tc>
          <w:tcPr>
            <w:tcW w:w="3544" w:type="dxa"/>
          </w:tcPr>
          <w:p w14:paraId="60B86511" w14:textId="77777777" w:rsidR="00EF2657" w:rsidRPr="00712427" w:rsidRDefault="00EF2657" w:rsidP="000727B6">
            <w:pPr>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712427">
              <w:rPr>
                <w:rFonts w:ascii="Arial" w:hAnsi="Arial" w:cs="Arial"/>
                <w:color w:val="auto"/>
                <w:sz w:val="24"/>
                <w:szCs w:val="24"/>
              </w:rPr>
              <w:t>1014860</w:t>
            </w:r>
          </w:p>
        </w:tc>
      </w:tr>
    </w:tbl>
    <w:sdt>
      <w:sdtPr>
        <w:rPr>
          <w:rFonts w:ascii="Arial" w:eastAsiaTheme="minorEastAsia" w:hAnsi="Arial" w:cs="Arial"/>
          <w:color w:val="auto"/>
          <w:sz w:val="22"/>
          <w:szCs w:val="22"/>
        </w:rPr>
        <w:id w:val="-607039089"/>
        <w:docPartObj>
          <w:docPartGallery w:val="Table of Contents"/>
          <w:docPartUnique/>
        </w:docPartObj>
      </w:sdtPr>
      <w:sdtEndPr>
        <w:rPr>
          <w:rFonts w:asciiTheme="minorHAnsi" w:hAnsiTheme="minorHAnsi" w:cstheme="minorBidi"/>
        </w:rPr>
      </w:sdtEndPr>
      <w:sdtContent>
        <w:p w14:paraId="4183A265" w14:textId="7F2FF57A" w:rsidR="00800DF3" w:rsidRPr="00712427" w:rsidRDefault="00800DF3">
          <w:pPr>
            <w:pStyle w:val="Kopvaninhoudsopgave"/>
            <w:rPr>
              <w:rFonts w:ascii="Arial" w:hAnsi="Arial" w:cs="Arial"/>
              <w:color w:val="auto"/>
            </w:rPr>
          </w:pPr>
          <w:r w:rsidRPr="00712427">
            <w:rPr>
              <w:rFonts w:ascii="Arial" w:hAnsi="Arial" w:cs="Arial"/>
              <w:color w:val="auto"/>
            </w:rPr>
            <w:t>Inhoud</w:t>
          </w:r>
        </w:p>
        <w:p w14:paraId="190AB0CE" w14:textId="5C86A6A4" w:rsidR="00FE0230" w:rsidRDefault="00800DF3">
          <w:pPr>
            <w:pStyle w:val="Inhopg1"/>
            <w:tabs>
              <w:tab w:val="right" w:leader="dot" w:pos="9016"/>
            </w:tabs>
            <w:rPr>
              <w:noProof/>
              <w:lang w:eastAsia="nl-NL"/>
            </w:rPr>
          </w:pPr>
          <w:r w:rsidRPr="00D10E39">
            <w:rPr>
              <w:rFonts w:ascii="Arial" w:hAnsi="Arial" w:cs="Arial"/>
              <w:sz w:val="24"/>
              <w:szCs w:val="24"/>
            </w:rPr>
            <w:fldChar w:fldCharType="begin"/>
          </w:r>
          <w:r>
            <w:instrText xml:space="preserve"> TOC \o "1-3" \h \z \u </w:instrText>
          </w:r>
          <w:r w:rsidRPr="00D10E39">
            <w:rPr>
              <w:rFonts w:ascii="Arial" w:hAnsi="Arial" w:cs="Arial"/>
              <w:sz w:val="24"/>
              <w:szCs w:val="24"/>
            </w:rPr>
            <w:fldChar w:fldCharType="separate"/>
          </w:r>
          <w:hyperlink w:anchor="_Toc70678516" w:history="1">
            <w:r w:rsidR="00FE0230" w:rsidRPr="00861096">
              <w:rPr>
                <w:rStyle w:val="Hyperlink"/>
                <w:noProof/>
              </w:rPr>
              <w:t>Onderzoeksvragen</w:t>
            </w:r>
            <w:r w:rsidR="00FE0230">
              <w:rPr>
                <w:noProof/>
                <w:webHidden/>
              </w:rPr>
              <w:tab/>
            </w:r>
            <w:r w:rsidR="00FE0230">
              <w:rPr>
                <w:noProof/>
                <w:webHidden/>
              </w:rPr>
              <w:fldChar w:fldCharType="begin"/>
            </w:r>
            <w:r w:rsidR="00FE0230">
              <w:rPr>
                <w:noProof/>
                <w:webHidden/>
              </w:rPr>
              <w:instrText xml:space="preserve"> PAGEREF _Toc70678516 \h </w:instrText>
            </w:r>
            <w:r w:rsidR="00FE0230">
              <w:rPr>
                <w:noProof/>
                <w:webHidden/>
              </w:rPr>
            </w:r>
            <w:r w:rsidR="00FE0230">
              <w:rPr>
                <w:noProof/>
                <w:webHidden/>
              </w:rPr>
              <w:fldChar w:fldCharType="separate"/>
            </w:r>
            <w:r w:rsidR="00BE401E">
              <w:rPr>
                <w:noProof/>
                <w:webHidden/>
              </w:rPr>
              <w:t>3</w:t>
            </w:r>
            <w:r w:rsidR="00FE0230">
              <w:rPr>
                <w:noProof/>
                <w:webHidden/>
              </w:rPr>
              <w:fldChar w:fldCharType="end"/>
            </w:r>
          </w:hyperlink>
        </w:p>
        <w:p w14:paraId="4A2D7BF1" w14:textId="044A620B" w:rsidR="00FE0230" w:rsidRDefault="00B70584">
          <w:pPr>
            <w:pStyle w:val="Inhopg2"/>
            <w:tabs>
              <w:tab w:val="right" w:leader="dot" w:pos="9016"/>
            </w:tabs>
            <w:rPr>
              <w:noProof/>
              <w:lang w:eastAsia="nl-NL"/>
            </w:rPr>
          </w:pPr>
          <w:hyperlink w:anchor="_Toc70678517" w:history="1">
            <w:r w:rsidR="00FE0230" w:rsidRPr="00861096">
              <w:rPr>
                <w:rStyle w:val="Hyperlink"/>
                <w:noProof/>
              </w:rPr>
              <w:t>Design</w:t>
            </w:r>
            <w:r w:rsidR="00FE0230">
              <w:rPr>
                <w:noProof/>
                <w:webHidden/>
              </w:rPr>
              <w:tab/>
            </w:r>
            <w:r w:rsidR="00FE0230">
              <w:rPr>
                <w:noProof/>
                <w:webHidden/>
              </w:rPr>
              <w:fldChar w:fldCharType="begin"/>
            </w:r>
            <w:r w:rsidR="00FE0230">
              <w:rPr>
                <w:noProof/>
                <w:webHidden/>
              </w:rPr>
              <w:instrText xml:space="preserve"> PAGEREF _Toc70678517 \h </w:instrText>
            </w:r>
            <w:r w:rsidR="00FE0230">
              <w:rPr>
                <w:noProof/>
                <w:webHidden/>
              </w:rPr>
            </w:r>
            <w:r w:rsidR="00FE0230">
              <w:rPr>
                <w:noProof/>
                <w:webHidden/>
              </w:rPr>
              <w:fldChar w:fldCharType="separate"/>
            </w:r>
            <w:r w:rsidR="00BE401E">
              <w:rPr>
                <w:noProof/>
                <w:webHidden/>
              </w:rPr>
              <w:t>3</w:t>
            </w:r>
            <w:r w:rsidR="00FE0230">
              <w:rPr>
                <w:noProof/>
                <w:webHidden/>
              </w:rPr>
              <w:fldChar w:fldCharType="end"/>
            </w:r>
          </w:hyperlink>
        </w:p>
        <w:p w14:paraId="4DF8B3BA" w14:textId="782C708A" w:rsidR="00FE0230" w:rsidRDefault="00B70584">
          <w:pPr>
            <w:pStyle w:val="Inhopg2"/>
            <w:tabs>
              <w:tab w:val="right" w:leader="dot" w:pos="9016"/>
            </w:tabs>
            <w:rPr>
              <w:noProof/>
              <w:lang w:eastAsia="nl-NL"/>
            </w:rPr>
          </w:pPr>
          <w:hyperlink w:anchor="_Toc70678518" w:history="1">
            <w:r w:rsidR="00FE0230" w:rsidRPr="00861096">
              <w:rPr>
                <w:rStyle w:val="Hyperlink"/>
                <w:noProof/>
              </w:rPr>
              <w:t>User interface</w:t>
            </w:r>
            <w:r w:rsidR="00FE0230">
              <w:rPr>
                <w:noProof/>
                <w:webHidden/>
              </w:rPr>
              <w:tab/>
            </w:r>
            <w:r w:rsidR="00FE0230">
              <w:rPr>
                <w:noProof/>
                <w:webHidden/>
              </w:rPr>
              <w:fldChar w:fldCharType="begin"/>
            </w:r>
            <w:r w:rsidR="00FE0230">
              <w:rPr>
                <w:noProof/>
                <w:webHidden/>
              </w:rPr>
              <w:instrText xml:space="preserve"> PAGEREF _Toc70678518 \h </w:instrText>
            </w:r>
            <w:r w:rsidR="00FE0230">
              <w:rPr>
                <w:noProof/>
                <w:webHidden/>
              </w:rPr>
            </w:r>
            <w:r w:rsidR="00FE0230">
              <w:rPr>
                <w:noProof/>
                <w:webHidden/>
              </w:rPr>
              <w:fldChar w:fldCharType="separate"/>
            </w:r>
            <w:r w:rsidR="00BE401E">
              <w:rPr>
                <w:noProof/>
                <w:webHidden/>
              </w:rPr>
              <w:t>3</w:t>
            </w:r>
            <w:r w:rsidR="00FE0230">
              <w:rPr>
                <w:noProof/>
                <w:webHidden/>
              </w:rPr>
              <w:fldChar w:fldCharType="end"/>
            </w:r>
          </w:hyperlink>
        </w:p>
        <w:p w14:paraId="5913C4FB" w14:textId="2D7EF4DB" w:rsidR="00FE0230" w:rsidRDefault="00B70584">
          <w:pPr>
            <w:pStyle w:val="Inhopg2"/>
            <w:tabs>
              <w:tab w:val="right" w:leader="dot" w:pos="9016"/>
            </w:tabs>
            <w:rPr>
              <w:noProof/>
              <w:lang w:eastAsia="nl-NL"/>
            </w:rPr>
          </w:pPr>
          <w:hyperlink w:anchor="_Toc70678519" w:history="1">
            <w:r w:rsidR="00FE0230" w:rsidRPr="00861096">
              <w:rPr>
                <w:rStyle w:val="Hyperlink"/>
                <w:noProof/>
              </w:rPr>
              <w:t>Database</w:t>
            </w:r>
            <w:r w:rsidR="00FE0230">
              <w:rPr>
                <w:noProof/>
                <w:webHidden/>
              </w:rPr>
              <w:tab/>
            </w:r>
            <w:r w:rsidR="00FE0230">
              <w:rPr>
                <w:noProof/>
                <w:webHidden/>
              </w:rPr>
              <w:fldChar w:fldCharType="begin"/>
            </w:r>
            <w:r w:rsidR="00FE0230">
              <w:rPr>
                <w:noProof/>
                <w:webHidden/>
              </w:rPr>
              <w:instrText xml:space="preserve"> PAGEREF _Toc70678519 \h </w:instrText>
            </w:r>
            <w:r w:rsidR="00FE0230">
              <w:rPr>
                <w:noProof/>
                <w:webHidden/>
              </w:rPr>
            </w:r>
            <w:r w:rsidR="00FE0230">
              <w:rPr>
                <w:noProof/>
                <w:webHidden/>
              </w:rPr>
              <w:fldChar w:fldCharType="separate"/>
            </w:r>
            <w:r w:rsidR="00BE401E">
              <w:rPr>
                <w:noProof/>
                <w:webHidden/>
              </w:rPr>
              <w:t>3</w:t>
            </w:r>
            <w:r w:rsidR="00FE0230">
              <w:rPr>
                <w:noProof/>
                <w:webHidden/>
              </w:rPr>
              <w:fldChar w:fldCharType="end"/>
            </w:r>
          </w:hyperlink>
        </w:p>
        <w:p w14:paraId="6678A5ED" w14:textId="3EEA049E" w:rsidR="00FE0230" w:rsidRDefault="00B70584">
          <w:pPr>
            <w:pStyle w:val="Inhopg2"/>
            <w:tabs>
              <w:tab w:val="right" w:leader="dot" w:pos="9016"/>
            </w:tabs>
            <w:rPr>
              <w:noProof/>
              <w:lang w:eastAsia="nl-NL"/>
            </w:rPr>
          </w:pPr>
          <w:hyperlink w:anchor="_Toc70678520" w:history="1">
            <w:r w:rsidR="00FE0230" w:rsidRPr="00861096">
              <w:rPr>
                <w:rStyle w:val="Hyperlink"/>
                <w:noProof/>
              </w:rPr>
              <w:t>Server</w:t>
            </w:r>
            <w:r w:rsidR="00FE0230">
              <w:rPr>
                <w:noProof/>
                <w:webHidden/>
              </w:rPr>
              <w:tab/>
            </w:r>
            <w:r w:rsidR="00FE0230">
              <w:rPr>
                <w:noProof/>
                <w:webHidden/>
              </w:rPr>
              <w:fldChar w:fldCharType="begin"/>
            </w:r>
            <w:r w:rsidR="00FE0230">
              <w:rPr>
                <w:noProof/>
                <w:webHidden/>
              </w:rPr>
              <w:instrText xml:space="preserve"> PAGEREF _Toc70678520 \h </w:instrText>
            </w:r>
            <w:r w:rsidR="00FE0230">
              <w:rPr>
                <w:noProof/>
                <w:webHidden/>
              </w:rPr>
            </w:r>
            <w:r w:rsidR="00FE0230">
              <w:rPr>
                <w:noProof/>
                <w:webHidden/>
              </w:rPr>
              <w:fldChar w:fldCharType="separate"/>
            </w:r>
            <w:r w:rsidR="00BE401E">
              <w:rPr>
                <w:noProof/>
                <w:webHidden/>
              </w:rPr>
              <w:t>3</w:t>
            </w:r>
            <w:r w:rsidR="00FE0230">
              <w:rPr>
                <w:noProof/>
                <w:webHidden/>
              </w:rPr>
              <w:fldChar w:fldCharType="end"/>
            </w:r>
          </w:hyperlink>
        </w:p>
        <w:p w14:paraId="3D825FA5" w14:textId="0A1BE494" w:rsidR="00FE0230" w:rsidRDefault="00B70584">
          <w:pPr>
            <w:pStyle w:val="Inhopg1"/>
            <w:tabs>
              <w:tab w:val="right" w:leader="dot" w:pos="9016"/>
            </w:tabs>
            <w:rPr>
              <w:noProof/>
              <w:lang w:eastAsia="nl-NL"/>
            </w:rPr>
          </w:pPr>
          <w:hyperlink w:anchor="_Toc70678521" w:history="1">
            <w:r w:rsidR="00FE0230" w:rsidRPr="00861096">
              <w:rPr>
                <w:rStyle w:val="Hyperlink"/>
                <w:noProof/>
              </w:rPr>
              <w:t>Beveiligingsadvies</w:t>
            </w:r>
            <w:r w:rsidR="00FE0230">
              <w:rPr>
                <w:noProof/>
                <w:webHidden/>
              </w:rPr>
              <w:tab/>
            </w:r>
            <w:r w:rsidR="00FE0230">
              <w:rPr>
                <w:noProof/>
                <w:webHidden/>
              </w:rPr>
              <w:fldChar w:fldCharType="begin"/>
            </w:r>
            <w:r w:rsidR="00FE0230">
              <w:rPr>
                <w:noProof/>
                <w:webHidden/>
              </w:rPr>
              <w:instrText xml:space="preserve"> PAGEREF _Toc70678521 \h </w:instrText>
            </w:r>
            <w:r w:rsidR="00FE0230">
              <w:rPr>
                <w:noProof/>
                <w:webHidden/>
              </w:rPr>
            </w:r>
            <w:r w:rsidR="00FE0230">
              <w:rPr>
                <w:noProof/>
                <w:webHidden/>
              </w:rPr>
              <w:fldChar w:fldCharType="separate"/>
            </w:r>
            <w:r w:rsidR="00BE401E">
              <w:rPr>
                <w:noProof/>
                <w:webHidden/>
              </w:rPr>
              <w:t>4</w:t>
            </w:r>
            <w:r w:rsidR="00FE0230">
              <w:rPr>
                <w:noProof/>
                <w:webHidden/>
              </w:rPr>
              <w:fldChar w:fldCharType="end"/>
            </w:r>
          </w:hyperlink>
        </w:p>
        <w:p w14:paraId="4D9C2205" w14:textId="46146C32" w:rsidR="00FE0230" w:rsidRDefault="00B70584">
          <w:pPr>
            <w:pStyle w:val="Inhopg1"/>
            <w:tabs>
              <w:tab w:val="right" w:leader="dot" w:pos="9016"/>
            </w:tabs>
            <w:rPr>
              <w:noProof/>
              <w:lang w:eastAsia="nl-NL"/>
            </w:rPr>
          </w:pPr>
          <w:hyperlink w:anchor="_Toc70678522" w:history="1">
            <w:r w:rsidR="00FE0230" w:rsidRPr="00861096">
              <w:rPr>
                <w:rStyle w:val="Hyperlink"/>
                <w:noProof/>
              </w:rPr>
              <w:t>Advies landsbank</w:t>
            </w:r>
            <w:r w:rsidR="00FE0230">
              <w:rPr>
                <w:noProof/>
                <w:webHidden/>
              </w:rPr>
              <w:tab/>
            </w:r>
            <w:r w:rsidR="00FE0230">
              <w:rPr>
                <w:noProof/>
                <w:webHidden/>
              </w:rPr>
              <w:fldChar w:fldCharType="begin"/>
            </w:r>
            <w:r w:rsidR="00FE0230">
              <w:rPr>
                <w:noProof/>
                <w:webHidden/>
              </w:rPr>
              <w:instrText xml:space="preserve"> PAGEREF _Toc70678522 \h </w:instrText>
            </w:r>
            <w:r w:rsidR="00FE0230">
              <w:rPr>
                <w:noProof/>
                <w:webHidden/>
              </w:rPr>
            </w:r>
            <w:r w:rsidR="00FE0230">
              <w:rPr>
                <w:noProof/>
                <w:webHidden/>
              </w:rPr>
              <w:fldChar w:fldCharType="separate"/>
            </w:r>
            <w:r w:rsidR="00BE401E">
              <w:rPr>
                <w:noProof/>
                <w:webHidden/>
              </w:rPr>
              <w:t>5</w:t>
            </w:r>
            <w:r w:rsidR="00FE0230">
              <w:rPr>
                <w:noProof/>
                <w:webHidden/>
              </w:rPr>
              <w:fldChar w:fldCharType="end"/>
            </w:r>
          </w:hyperlink>
        </w:p>
        <w:p w14:paraId="53311D5C" w14:textId="79D1F4ED" w:rsidR="00420635" w:rsidRDefault="00800DF3" w:rsidP="00420635">
          <w:pPr>
            <w:rPr>
              <w:rFonts w:ascii="Arial" w:hAnsi="Arial" w:cs="Arial"/>
              <w:b/>
              <w:sz w:val="24"/>
              <w:szCs w:val="24"/>
            </w:rPr>
          </w:pPr>
          <w:r w:rsidRPr="00D10E39">
            <w:rPr>
              <w:rFonts w:ascii="Arial" w:hAnsi="Arial" w:cs="Arial"/>
              <w:b/>
              <w:sz w:val="24"/>
              <w:szCs w:val="24"/>
            </w:rPr>
            <w:fldChar w:fldCharType="end"/>
          </w:r>
        </w:p>
        <w:p w14:paraId="3FC9107C" w14:textId="1F8A48C7" w:rsidR="00FE0230" w:rsidRPr="00FE0230" w:rsidRDefault="00420635" w:rsidP="00FE0230">
          <w:pPr>
            <w:rPr>
              <w:rFonts w:ascii="Arial" w:hAnsi="Arial" w:cs="Arial"/>
              <w:b/>
              <w:sz w:val="24"/>
              <w:szCs w:val="24"/>
            </w:rPr>
          </w:pPr>
          <w:r>
            <w:rPr>
              <w:rFonts w:ascii="Arial" w:hAnsi="Arial" w:cs="Arial"/>
              <w:b/>
              <w:sz w:val="24"/>
              <w:szCs w:val="24"/>
            </w:rPr>
            <w:br w:type="page"/>
          </w:r>
        </w:p>
      </w:sdtContent>
    </w:sdt>
    <w:bookmarkStart w:id="0" w:name="_Toc70678516" w:displacedByCustomXml="prev"/>
    <w:p w14:paraId="5978EA95" w14:textId="7D79AC04" w:rsidR="00BA4C14" w:rsidRDefault="00420635" w:rsidP="00FE0230">
      <w:pPr>
        <w:pStyle w:val="Kop1"/>
        <w:jc w:val="center"/>
      </w:pPr>
      <w:r>
        <w:lastRenderedPageBreak/>
        <w:t>Onderzoeksvragen</w:t>
      </w:r>
      <w:bookmarkEnd w:id="0"/>
    </w:p>
    <w:p w14:paraId="691C6FAC" w14:textId="32527EC4" w:rsidR="00420635" w:rsidRPr="00420635" w:rsidRDefault="00420635" w:rsidP="00420635">
      <w:r>
        <w:t>Voor het adviesrapport hebben wij per categorie een aantal vragen opgesteld. Aan de hand van deze vragen wordt er een advies gegeven op het beveiligingsrapport.</w:t>
      </w:r>
    </w:p>
    <w:p w14:paraId="1B7F9B3E" w14:textId="0D8B9BF0" w:rsidR="00420635" w:rsidRDefault="00420635" w:rsidP="00420635">
      <w:pPr>
        <w:pStyle w:val="Kop2"/>
      </w:pPr>
      <w:bookmarkStart w:id="1" w:name="_Toc70678517"/>
      <w:r>
        <w:t>Design</w:t>
      </w:r>
      <w:bookmarkEnd w:id="1"/>
    </w:p>
    <w:p w14:paraId="3FE9ED13" w14:textId="193F7BBF" w:rsidR="004D5D3F" w:rsidRDefault="004D5D3F" w:rsidP="004D5D3F">
      <w:pPr>
        <w:pStyle w:val="Lijstalinea"/>
        <w:numPr>
          <w:ilvl w:val="0"/>
          <w:numId w:val="23"/>
        </w:numPr>
      </w:pPr>
      <w:r>
        <w:t>Is de constructie van de bank stevig genoeg en gaat het niet makkelijk uit elkaar of stuk?</w:t>
      </w:r>
    </w:p>
    <w:p w14:paraId="337B1B30" w14:textId="321A6F9E" w:rsidR="004D5D3F" w:rsidRDefault="004D5D3F" w:rsidP="004D5D3F">
      <w:pPr>
        <w:pStyle w:val="Lijstalinea"/>
        <w:numPr>
          <w:ilvl w:val="0"/>
          <w:numId w:val="23"/>
        </w:numPr>
      </w:pPr>
      <w:r>
        <w:t>Is het geld moeilijk bereikbaar en geïsoleerd zodat diefstal wordt voorkomen?</w:t>
      </w:r>
    </w:p>
    <w:p w14:paraId="3B38BC6B" w14:textId="6B9A546E" w:rsidR="004D5D3F" w:rsidRDefault="004D5D3F" w:rsidP="004D5D3F">
      <w:pPr>
        <w:pStyle w:val="Lijstalinea"/>
        <w:numPr>
          <w:ilvl w:val="0"/>
          <w:numId w:val="23"/>
        </w:numPr>
      </w:pPr>
      <w:r>
        <w:t>Is het uitgifte van het geld zodanig geconstrueerd dat het geld nooit wordt blootgelegd aan de gebruiker en alleen de gevraagde bedrag</w:t>
      </w:r>
      <w:r w:rsidR="005E3304">
        <w:t>?</w:t>
      </w:r>
    </w:p>
    <w:p w14:paraId="1AA5F560" w14:textId="6D3328B6" w:rsidR="00C46CDE" w:rsidRPr="004D5D3F" w:rsidRDefault="00C46CDE" w:rsidP="004D5D3F">
      <w:pPr>
        <w:pStyle w:val="Lijstalinea"/>
        <w:numPr>
          <w:ilvl w:val="0"/>
          <w:numId w:val="23"/>
        </w:numPr>
      </w:pPr>
      <w:r>
        <w:t>Wordt er gekeken in het geval dat er wel een diefstal of vernieling is, hoe er vastgelegd kan worden wie de daar is.</w:t>
      </w:r>
    </w:p>
    <w:p w14:paraId="0A52702F" w14:textId="55F1F103" w:rsidR="00420635" w:rsidRDefault="00CC0BA8" w:rsidP="00CC0BA8">
      <w:pPr>
        <w:pStyle w:val="Kop2"/>
      </w:pPr>
      <w:bookmarkStart w:id="2" w:name="_Toc70678518"/>
      <w:r>
        <w:t>User interface</w:t>
      </w:r>
      <w:bookmarkEnd w:id="2"/>
    </w:p>
    <w:p w14:paraId="2FCB66AD" w14:textId="4E31D815" w:rsidR="005E3304" w:rsidRDefault="005E3304" w:rsidP="005E3304">
      <w:pPr>
        <w:pStyle w:val="Lijstalinea"/>
        <w:numPr>
          <w:ilvl w:val="0"/>
          <w:numId w:val="24"/>
        </w:numPr>
      </w:pPr>
      <w:r>
        <w:t>Is bij het intoetsen van de pincode de cijfers verborgen door bijv. sterretjes waardoor er door iemand anders de pincode niet kan worden gezien?</w:t>
      </w:r>
    </w:p>
    <w:p w14:paraId="24469934" w14:textId="77777777" w:rsidR="005E3304" w:rsidRDefault="005E3304" w:rsidP="005E3304">
      <w:pPr>
        <w:pStyle w:val="Lijstalinea"/>
        <w:numPr>
          <w:ilvl w:val="0"/>
          <w:numId w:val="24"/>
        </w:numPr>
      </w:pPr>
      <w:r>
        <w:t>Wordt de sessie gesloten wanneer de gebruiker de sessie afbreekt of de sessie afrondt?</w:t>
      </w:r>
    </w:p>
    <w:p w14:paraId="693B88B3" w14:textId="5A9FFBBA" w:rsidR="005E3304" w:rsidRDefault="005E3304" w:rsidP="005E3304">
      <w:pPr>
        <w:pStyle w:val="Lijstalinea"/>
        <w:numPr>
          <w:ilvl w:val="0"/>
          <w:numId w:val="24"/>
        </w:numPr>
      </w:pPr>
      <w:r>
        <w:t>Wordt het pasje eerst teruggegeven voordat de gebruiker het geld krijgt, zodat de pasje niet per ongeluk wordt vergeten omdat het geld eerst wordt gegeven?</w:t>
      </w:r>
    </w:p>
    <w:p w14:paraId="47D91545" w14:textId="052D1970" w:rsidR="00981269" w:rsidRPr="005E3304" w:rsidRDefault="00981269" w:rsidP="00FE0230">
      <w:pPr>
        <w:pStyle w:val="Lijstalinea"/>
        <w:numPr>
          <w:ilvl w:val="0"/>
          <w:numId w:val="24"/>
        </w:numPr>
      </w:pPr>
      <w:r>
        <w:t>Is het niet mogelijk om meer te pinnen dan dat de gebruiker beschikbaar heeft of meer dan wat het geldautomaat  beschikt</w:t>
      </w:r>
    </w:p>
    <w:p w14:paraId="6EF34E7E" w14:textId="418E71D1" w:rsidR="00CC0BA8" w:rsidRDefault="004D5D3F" w:rsidP="004D5D3F">
      <w:pPr>
        <w:pStyle w:val="Kop2"/>
      </w:pPr>
      <w:bookmarkStart w:id="3" w:name="_Toc70678519"/>
      <w:r>
        <w:t>Database</w:t>
      </w:r>
      <w:bookmarkEnd w:id="3"/>
    </w:p>
    <w:p w14:paraId="10B13998" w14:textId="76F0EA03" w:rsidR="005E3304" w:rsidRDefault="005E3304" w:rsidP="005E3304">
      <w:pPr>
        <w:pStyle w:val="Lijstalinea"/>
        <w:numPr>
          <w:ilvl w:val="0"/>
          <w:numId w:val="25"/>
        </w:numPr>
      </w:pPr>
      <w:r>
        <w:t>Zijn de accounts die toegang hebben tot de database goed beveiligd met een sterke wachtwoord?</w:t>
      </w:r>
    </w:p>
    <w:p w14:paraId="134E6530" w14:textId="41AC5379" w:rsidR="00981269" w:rsidRDefault="00981269" w:rsidP="005E3304">
      <w:pPr>
        <w:pStyle w:val="Lijstalinea"/>
        <w:numPr>
          <w:ilvl w:val="0"/>
          <w:numId w:val="25"/>
        </w:numPr>
      </w:pPr>
      <w:r>
        <w:t>Wordt het pasje geblokkeerd als de gebruiker de code te vaak fout invoert en op het moment dat de gebruiker het correct invoert wordt de teller weer gereset?</w:t>
      </w:r>
    </w:p>
    <w:p w14:paraId="0B0B2499" w14:textId="2E358ACC" w:rsidR="00981269" w:rsidRDefault="00981269" w:rsidP="005E3304">
      <w:pPr>
        <w:pStyle w:val="Lijstalinea"/>
        <w:numPr>
          <w:ilvl w:val="0"/>
          <w:numId w:val="25"/>
        </w:numPr>
      </w:pPr>
      <w:r>
        <w:t>Zijn de pincode zodanig beveiligd dat het niet mogelijk is om de pincodes te zien is in het database?</w:t>
      </w:r>
    </w:p>
    <w:p w14:paraId="571A74EC" w14:textId="18368235" w:rsidR="00FE0230" w:rsidRPr="005E3304" w:rsidRDefault="00FE0230" w:rsidP="005E3304">
      <w:pPr>
        <w:pStyle w:val="Lijstalinea"/>
        <w:numPr>
          <w:ilvl w:val="0"/>
          <w:numId w:val="25"/>
        </w:numPr>
      </w:pPr>
      <w:r>
        <w:t>Kan de pinpas op aanvraag worden geblokkeerd zodat er geen verdere misbruik ermee kan worden gemaakt indien het wordt gesloten.</w:t>
      </w:r>
    </w:p>
    <w:p w14:paraId="1A363DFF" w14:textId="1F5B29F5" w:rsidR="004D5D3F" w:rsidRDefault="004D5D3F" w:rsidP="004D5D3F">
      <w:pPr>
        <w:pStyle w:val="Kop2"/>
      </w:pPr>
      <w:bookmarkStart w:id="4" w:name="_Toc70678520"/>
      <w:r>
        <w:t>Server</w:t>
      </w:r>
      <w:bookmarkEnd w:id="4"/>
    </w:p>
    <w:p w14:paraId="0765631E" w14:textId="2A6B8EFF" w:rsidR="00981269" w:rsidRDefault="00981269" w:rsidP="00981269">
      <w:pPr>
        <w:pStyle w:val="Lijstalinea"/>
        <w:numPr>
          <w:ilvl w:val="0"/>
          <w:numId w:val="26"/>
        </w:numPr>
      </w:pPr>
      <w:r>
        <w:t>Is de connectie van de user interface naar de server goed beveiligd zodat het niet onderschept kan worden door iemand die eer misbruik van wilt maken?</w:t>
      </w:r>
    </w:p>
    <w:p w14:paraId="204CA83D" w14:textId="3ABC4EB4" w:rsidR="00981269" w:rsidRDefault="00981269" w:rsidP="00981269">
      <w:pPr>
        <w:pStyle w:val="Lijstalinea"/>
        <w:numPr>
          <w:ilvl w:val="0"/>
          <w:numId w:val="26"/>
        </w:numPr>
      </w:pPr>
      <w:r>
        <w:t>Is de connectie van de beheerder naar de server goed beveiligd zodat er geen misbruik van gemaakt kan worden?</w:t>
      </w:r>
    </w:p>
    <w:p w14:paraId="6524124D" w14:textId="403DA175" w:rsidR="00981269" w:rsidRDefault="00981269" w:rsidP="00981269">
      <w:pPr>
        <w:pStyle w:val="Lijstalinea"/>
        <w:numPr>
          <w:ilvl w:val="0"/>
          <w:numId w:val="26"/>
        </w:numPr>
      </w:pPr>
      <w:r>
        <w:t>Is de server zelf goed beveiligd en wordt het goed gemonitord zodat een potentiële aanvaller kan worden gedetecteerd</w:t>
      </w:r>
      <w:r w:rsidR="00FE0230">
        <w:t xml:space="preserve"> en vervolgens geblokkeerd?</w:t>
      </w:r>
    </w:p>
    <w:p w14:paraId="739E665A" w14:textId="54243CE5" w:rsidR="00FE0230" w:rsidRDefault="00FE0230" w:rsidP="00420635">
      <w:pPr>
        <w:pStyle w:val="Lijstalinea"/>
        <w:numPr>
          <w:ilvl w:val="0"/>
          <w:numId w:val="26"/>
        </w:numPr>
      </w:pPr>
      <w:r>
        <w:t>Zijn de gebruik van de services en poorten van de server bekend en zijn de onnodige services en poorten gedeactiveerd zodat de mogelijke aanval punten bekend zijn?</w:t>
      </w:r>
      <w:bookmarkStart w:id="5" w:name="_Toc70678521"/>
    </w:p>
    <w:p w14:paraId="0DB9DA1D" w14:textId="77777777" w:rsidR="00FE0230" w:rsidRDefault="00FE0230" w:rsidP="00420635">
      <w:pPr>
        <w:pStyle w:val="Kop1"/>
      </w:pPr>
    </w:p>
    <w:p w14:paraId="3CF06E35" w14:textId="70CB6945" w:rsidR="00FE0230" w:rsidRDefault="00FE0230">
      <w:pPr>
        <w:rPr>
          <w:rFonts w:asciiTheme="majorHAnsi" w:eastAsiaTheme="majorEastAsia" w:hAnsiTheme="majorHAnsi" w:cstheme="majorBidi"/>
          <w:color w:val="6E6E6E" w:themeColor="accent1" w:themeShade="80"/>
          <w:sz w:val="36"/>
          <w:szCs w:val="36"/>
        </w:rPr>
      </w:pPr>
      <w:r>
        <w:br w:type="page"/>
      </w:r>
    </w:p>
    <w:p w14:paraId="1AD32618" w14:textId="2E646E46" w:rsidR="00420635" w:rsidRDefault="00420635" w:rsidP="00FE0230">
      <w:pPr>
        <w:pStyle w:val="Kop1"/>
        <w:jc w:val="center"/>
      </w:pPr>
      <w:r>
        <w:lastRenderedPageBreak/>
        <w:t>Beveiligingsadvies</w:t>
      </w:r>
      <w:bookmarkEnd w:id="5"/>
    </w:p>
    <w:p w14:paraId="5DE742ED" w14:textId="53C9108A" w:rsidR="00642D2D" w:rsidRPr="00642D2D" w:rsidRDefault="00642D2D" w:rsidP="00642D2D">
      <w:r>
        <w:t xml:space="preserve">Aan de hand van de onderzoeksvragen van de </w:t>
      </w:r>
      <w:r w:rsidR="00C46CDE">
        <w:t>beveiligingsrapport is het volgende beveiligingsadvies opgesteld.</w:t>
      </w:r>
    </w:p>
    <w:p w14:paraId="1A449B44" w14:textId="4CC3F610" w:rsidR="00FE0230" w:rsidRDefault="00FE0230" w:rsidP="00FE0230">
      <w:pPr>
        <w:pStyle w:val="Kop2"/>
      </w:pPr>
      <w:r>
        <w:t>Design</w:t>
      </w:r>
    </w:p>
    <w:p w14:paraId="38BCDA9F" w14:textId="77BD85E8" w:rsidR="00C46CDE" w:rsidRDefault="000A440A" w:rsidP="00C46CDE">
      <w:pPr>
        <w:pStyle w:val="Lijstalinea"/>
        <w:numPr>
          <w:ilvl w:val="0"/>
          <w:numId w:val="27"/>
        </w:numPr>
      </w:pPr>
      <w:r>
        <w:t xml:space="preserve">Er wordt aangegeven dat het design van het geldautomaat robuust wordt, maar verder wordt er niet op ingegaan op welke manier het robuust wordt en welke materialen en wordt gebruikt om het robuust te maken. Het advies is om </w:t>
      </w:r>
      <w:r w:rsidR="0074726F">
        <w:t>een duidelijke omschrijving te geven en duidelijke materiaal keuzes erbij te vermelden. Natuurlijk moet er ook gekeken worden naar de beperkingen die er zijn en dat er niet een brede keuze is aan materialen.</w:t>
      </w:r>
    </w:p>
    <w:p w14:paraId="3866A9E2" w14:textId="30BDDDBC" w:rsidR="000A440A" w:rsidRDefault="0074726F" w:rsidP="00C46CDE">
      <w:pPr>
        <w:pStyle w:val="Lijstalinea"/>
        <w:numPr>
          <w:ilvl w:val="0"/>
          <w:numId w:val="27"/>
        </w:numPr>
      </w:pPr>
      <w:r>
        <w:t>Er wordt aangeven dat het geldautomaat niet zomaar geld beschikbaar stelt als het wordt omgestoten. Er is geen omschrijving wat voor maatregel er wordt genomen hoe het geld in zo’n geval wordt beveiligd, doordat bijvoorbeeld de plek waar het geld kan uitkomen wordt gesloten met behulp van een evenwichtssensor die aangeeft dat het geldautomaat uit balans is.</w:t>
      </w:r>
    </w:p>
    <w:p w14:paraId="7EF04B16" w14:textId="7BA2791B" w:rsidR="0074726F" w:rsidRPr="00642D2D" w:rsidRDefault="0074726F" w:rsidP="00C46CDE">
      <w:pPr>
        <w:pStyle w:val="Lijstalinea"/>
        <w:numPr>
          <w:ilvl w:val="0"/>
          <w:numId w:val="27"/>
        </w:numPr>
      </w:pPr>
      <w:r>
        <w:t>Er wordt niet omschreven bij mogelijke vernieling of er een bepaalde systeem is om vast te leggen wie mogelijke de dader kan zijn, door bijvoorbeeld een camera te installeren in het geldautomaat.</w:t>
      </w:r>
    </w:p>
    <w:p w14:paraId="1DEF5CDD" w14:textId="43347758" w:rsidR="00941CD4" w:rsidRDefault="00FE0230" w:rsidP="00941CD4">
      <w:pPr>
        <w:pStyle w:val="Kop2"/>
      </w:pPr>
      <w:r>
        <w:t>User interface</w:t>
      </w:r>
    </w:p>
    <w:p w14:paraId="4ED35182" w14:textId="59C549A3" w:rsidR="00941CD4" w:rsidRDefault="00941CD4" w:rsidP="00941CD4">
      <w:pPr>
        <w:pStyle w:val="Lijstalinea"/>
        <w:numPr>
          <w:ilvl w:val="0"/>
          <w:numId w:val="29"/>
        </w:numPr>
      </w:pPr>
      <w:r>
        <w:t>Er is niet terug te vinden hoe de pincode beveiligd wordt op het moment dat het in de user interface wordt ingetoetst door bijvoorbeeld het weer te geven als sterretjes. Zo verklein je de mogelijkheid dat een persoon de pincode te zien krijgt en op misbruik van de pasje van een gebruiker.</w:t>
      </w:r>
    </w:p>
    <w:p w14:paraId="00A6D367" w14:textId="14C4302F" w:rsidR="00941CD4" w:rsidRPr="00941CD4" w:rsidRDefault="00941CD4" w:rsidP="00941CD4">
      <w:pPr>
        <w:pStyle w:val="Lijstalinea"/>
        <w:numPr>
          <w:ilvl w:val="0"/>
          <w:numId w:val="29"/>
        </w:numPr>
      </w:pPr>
      <w:r>
        <w:t>Er wordt niet gekeken naar de saldo van de gebruiker dus de gebruiker kan mogelijk een bedrag invoeren doe hoger is dan de saldo die zij hebben. Er moet in de user interface een melding worden gegeven als de gebruiker een bedrag wilt pinnen die hoger is dan het bedrag die de gebruiker op zijn bankrekening heeft.</w:t>
      </w:r>
    </w:p>
    <w:p w14:paraId="4C003D1C" w14:textId="45793E5C" w:rsidR="00FE0230" w:rsidRDefault="00FE0230" w:rsidP="00FE0230">
      <w:pPr>
        <w:pStyle w:val="Kop2"/>
      </w:pPr>
      <w:r>
        <w:t>Database</w:t>
      </w:r>
    </w:p>
    <w:p w14:paraId="575A2D9B" w14:textId="0922CF49" w:rsidR="00941CD4" w:rsidRDefault="00F13F54" w:rsidP="00941CD4">
      <w:pPr>
        <w:pStyle w:val="Lijstalinea"/>
        <w:numPr>
          <w:ilvl w:val="0"/>
          <w:numId w:val="30"/>
        </w:numPr>
      </w:pPr>
      <w:r>
        <w:t xml:space="preserve">Er wordt niet aangegeven of de accounts beveiligd gaan worden en hoe ze het gaan beveiliging. Dit kan door alle accounts die toegang hebben tot de database een sterke wachtwoord te geven die voldoen aan een bepaalde standaard. Voor meer info over sterke wachtwoorden klik </w:t>
      </w:r>
      <w:hyperlink r:id="rId9" w:history="1">
        <w:r w:rsidRPr="00F13F54">
          <w:rPr>
            <w:rStyle w:val="Hyperlink"/>
          </w:rPr>
          <w:t>hier</w:t>
        </w:r>
      </w:hyperlink>
      <w:r>
        <w:t>.</w:t>
      </w:r>
    </w:p>
    <w:p w14:paraId="3798FA81" w14:textId="12DA87B0" w:rsidR="00BB226C" w:rsidRDefault="00F13F54" w:rsidP="00BB226C">
      <w:pPr>
        <w:pStyle w:val="Lijstalinea"/>
        <w:numPr>
          <w:ilvl w:val="0"/>
          <w:numId w:val="30"/>
        </w:numPr>
      </w:pPr>
      <w:r>
        <w:t xml:space="preserve">Verder wordt er aangegeven dat de data wordt geencrypt maar er wordt niet op ingegaan </w:t>
      </w:r>
      <w:r w:rsidR="00BB226C">
        <w:t xml:space="preserve">op welke manier </w:t>
      </w:r>
      <w:r>
        <w:t>het geincrypt wordt</w:t>
      </w:r>
      <w:r w:rsidR="00BB226C">
        <w:t xml:space="preserve">. Er kan bijvoorbeeld gekozen worden om een AES encryptie toe te passen. Voor meer info over database encryptie klik </w:t>
      </w:r>
      <w:hyperlink r:id="rId10" w:history="1">
        <w:r w:rsidR="00BB226C" w:rsidRPr="00BB226C">
          <w:rPr>
            <w:rStyle w:val="Hyperlink"/>
          </w:rPr>
          <w:t>hier</w:t>
        </w:r>
      </w:hyperlink>
      <w:r w:rsidR="00BB226C">
        <w:t>.</w:t>
      </w:r>
    </w:p>
    <w:p w14:paraId="64942FDF" w14:textId="453122E8" w:rsidR="00BB226C" w:rsidRPr="00941CD4" w:rsidRDefault="00BB226C" w:rsidP="00BB226C">
      <w:pPr>
        <w:pStyle w:val="Lijstalinea"/>
        <w:numPr>
          <w:ilvl w:val="0"/>
          <w:numId w:val="30"/>
        </w:numPr>
      </w:pPr>
      <w:r>
        <w:t xml:space="preserve">Ook wordt er niet aangegeven of de pincode in de database zelf worden </w:t>
      </w:r>
      <w:proofErr w:type="spellStart"/>
      <w:r>
        <w:t>gehashed</w:t>
      </w:r>
      <w:proofErr w:type="spellEnd"/>
      <w:r>
        <w:t xml:space="preserve"> zodat het niet zichtbaar wordt voor de beheerders van de database. Het is altijd belangrijk dat er niet bij de pincodes kan komen of de pincodes kan zien zodat </w:t>
      </w:r>
      <w:r w:rsidR="00ED10CA">
        <w:t>de beveiliging van de gebruikers wordt gewaarborgd.</w:t>
      </w:r>
    </w:p>
    <w:p w14:paraId="5D92C7BF" w14:textId="77777777" w:rsidR="0054028F" w:rsidRDefault="0054028F" w:rsidP="00FE0230">
      <w:pPr>
        <w:pStyle w:val="Kop2"/>
      </w:pPr>
    </w:p>
    <w:p w14:paraId="1545654C" w14:textId="544FB73C" w:rsidR="0054028F" w:rsidRDefault="0054028F">
      <w:pPr>
        <w:rPr>
          <w:rFonts w:asciiTheme="majorHAnsi" w:eastAsiaTheme="majorEastAsia" w:hAnsiTheme="majorHAnsi" w:cstheme="majorBidi"/>
          <w:color w:val="A5A5A5" w:themeColor="accent1" w:themeShade="BF"/>
          <w:sz w:val="32"/>
          <w:szCs w:val="32"/>
        </w:rPr>
      </w:pPr>
      <w:r>
        <w:br w:type="page"/>
      </w:r>
    </w:p>
    <w:p w14:paraId="1F61F0CB" w14:textId="3E210EE6" w:rsidR="00FE0230" w:rsidRDefault="00FE0230" w:rsidP="00FE0230">
      <w:pPr>
        <w:pStyle w:val="Kop2"/>
      </w:pPr>
      <w:r>
        <w:lastRenderedPageBreak/>
        <w:t>Server</w:t>
      </w:r>
    </w:p>
    <w:p w14:paraId="62A543EC" w14:textId="3A10C5FE" w:rsidR="00ED10CA" w:rsidRDefault="00ED10CA" w:rsidP="00ED10CA">
      <w:pPr>
        <w:pStyle w:val="Lijstalinea"/>
        <w:numPr>
          <w:ilvl w:val="0"/>
          <w:numId w:val="31"/>
        </w:numPr>
      </w:pPr>
      <w:r>
        <w:t xml:space="preserve">Er wordt niet aangegeven hoe de beveiliging van de </w:t>
      </w:r>
      <w:r w:rsidR="009C70BB">
        <w:t>data uitwisseling</w:t>
      </w:r>
      <w:r>
        <w:t xml:space="preserve"> tussen de user interface en server gebeurt. </w:t>
      </w:r>
      <w:r w:rsidR="009C70BB">
        <w:t>Dit kan gebeuren door middel van een VPN verbinding.</w:t>
      </w:r>
    </w:p>
    <w:p w14:paraId="30886AC8" w14:textId="362ED307" w:rsidR="009C70BB" w:rsidRDefault="009C70BB" w:rsidP="00ED10CA">
      <w:pPr>
        <w:pStyle w:val="Lijstalinea"/>
        <w:numPr>
          <w:ilvl w:val="0"/>
          <w:numId w:val="31"/>
        </w:numPr>
      </w:pPr>
      <w:r>
        <w:t>Verder wordt er niet aangegeven hoe de server zelf beveiligd gaat worden</w:t>
      </w:r>
      <w:r w:rsidR="006D0CA8">
        <w:t xml:space="preserve">. Een van de stappen die genomen kunnen worden om je server te beveiligen is het hebben van een firewall. Die zorgt ervoor dat de activiteiten die plaats vinden op de server en de verbindingen er naar toe worden gemonitord. Voor meer info over een beveiligde server klik </w:t>
      </w:r>
      <w:hyperlink r:id="rId11" w:history="1">
        <w:r w:rsidR="006D0CA8" w:rsidRPr="006D0CA8">
          <w:rPr>
            <w:rStyle w:val="Hyperlink"/>
          </w:rPr>
          <w:t>hier</w:t>
        </w:r>
      </w:hyperlink>
      <w:r w:rsidR="006D0CA8">
        <w:t>.</w:t>
      </w:r>
    </w:p>
    <w:p w14:paraId="47B2F530" w14:textId="5453B095" w:rsidR="00ED10CA" w:rsidRDefault="006D0CA8" w:rsidP="00807E29">
      <w:pPr>
        <w:pStyle w:val="Lijstalinea"/>
        <w:numPr>
          <w:ilvl w:val="0"/>
          <w:numId w:val="31"/>
        </w:numPr>
      </w:pPr>
      <w:r>
        <w:t>Ook wordt er niet aangegeven hoe de connectie tussen de beheerder en de server wordt beveiligd wanneer de beheerder op de server iets wilt uitvoeren. Een van de meest gebruikte b</w:t>
      </w:r>
      <w:r w:rsidR="00807E29">
        <w:t>eveiliging is SSH voor het verbinden naar de server.</w:t>
      </w:r>
      <w:bookmarkStart w:id="6" w:name="_Toc70678522"/>
      <w:r w:rsidR="00807E29">
        <w:t xml:space="preserve"> Voor meer info over het verbinden via een SSH tunnel klik </w:t>
      </w:r>
      <w:hyperlink r:id="rId12" w:history="1">
        <w:r w:rsidR="00807E29" w:rsidRPr="00807E29">
          <w:rPr>
            <w:rStyle w:val="Hyperlink"/>
          </w:rPr>
          <w:t>hier</w:t>
        </w:r>
      </w:hyperlink>
      <w:r w:rsidR="00807E29">
        <w:t>.</w:t>
      </w:r>
    </w:p>
    <w:p w14:paraId="29AA2889" w14:textId="0D877D1B" w:rsidR="00807E29" w:rsidRDefault="00807E29" w:rsidP="00807E29">
      <w:pPr>
        <w:pStyle w:val="Lijstalinea"/>
        <w:numPr>
          <w:ilvl w:val="0"/>
          <w:numId w:val="31"/>
        </w:numPr>
      </w:pPr>
      <w:r>
        <w:t>Er wordt niet aangegeven hoe services en poorten van de server worden bijgehouden en gecontroleerd. Het is belangrijk om te weten wat voor services en poorten er worden gebruikt en welke er niet worden gebruikt zodat de on gebruikte uitgeschakeld kunne worden. Zo zijn er minder aspecten die je moet beveiligen en waar een hacker kan misbruiken.</w:t>
      </w:r>
    </w:p>
    <w:p w14:paraId="317AB4CB" w14:textId="77777777" w:rsidR="0054028F" w:rsidRDefault="0054028F" w:rsidP="00FE0230">
      <w:pPr>
        <w:pStyle w:val="Kop1"/>
        <w:jc w:val="center"/>
      </w:pPr>
    </w:p>
    <w:p w14:paraId="6F4B350E" w14:textId="1CF1033E" w:rsidR="0054028F" w:rsidRDefault="0054028F">
      <w:pPr>
        <w:rPr>
          <w:rFonts w:asciiTheme="majorHAnsi" w:eastAsiaTheme="majorEastAsia" w:hAnsiTheme="majorHAnsi" w:cstheme="majorBidi"/>
          <w:color w:val="6E6E6E" w:themeColor="accent1" w:themeShade="80"/>
          <w:sz w:val="36"/>
          <w:szCs w:val="36"/>
        </w:rPr>
      </w:pPr>
      <w:r>
        <w:br w:type="page"/>
      </w:r>
    </w:p>
    <w:p w14:paraId="163C1530" w14:textId="200EB53A" w:rsidR="00420635" w:rsidRDefault="00420635" w:rsidP="00FE0230">
      <w:pPr>
        <w:pStyle w:val="Kop1"/>
        <w:jc w:val="center"/>
      </w:pPr>
      <w:r>
        <w:lastRenderedPageBreak/>
        <w:t>Advies landsbank</w:t>
      </w:r>
      <w:bookmarkEnd w:id="6"/>
    </w:p>
    <w:p w14:paraId="10118281" w14:textId="0F559934" w:rsidR="00807E29" w:rsidRDefault="00807E29" w:rsidP="00807E29">
      <w:r>
        <w:t xml:space="preserve">Het landsbank of hoe wij het </w:t>
      </w:r>
      <w:r w:rsidR="0054028F">
        <w:t xml:space="preserve">ook </w:t>
      </w:r>
      <w:r>
        <w:t xml:space="preserve">noemen de centrale bank is de bank </w:t>
      </w:r>
      <w:r w:rsidR="0054028F">
        <w:t xml:space="preserve">die zorgt voor alle communicatie tussen alle banken in het land. Er zijn bepaalde eisen verbonden om je aan te sluiten aan het landsbank. De eisen worden beschreven in het document </w:t>
      </w:r>
      <w:proofErr w:type="spellStart"/>
      <w:r w:rsidR="0054028F" w:rsidRPr="0054028F">
        <w:t>SCB_document</w:t>
      </w:r>
      <w:proofErr w:type="spellEnd"/>
      <w:r w:rsidR="0054028F">
        <w:t>, die wordt toegevoegd als bijlage.</w:t>
      </w:r>
    </w:p>
    <w:p w14:paraId="61E31DDB" w14:textId="6E7999C7" w:rsidR="0054028F" w:rsidRDefault="0054028F" w:rsidP="00807E29">
      <w:r>
        <w:t>Elke landsbank heeft een land code, dat is de code van de herkomst van de landsbank. Die land code wordt ook gebruikt in het IBAN nummer de elke bank gebruikt zodat je kan herkennen van welke land een bepaalde bank is.</w:t>
      </w:r>
    </w:p>
    <w:p w14:paraId="4A0D6147" w14:textId="1FDADEE3" w:rsidR="0054028F" w:rsidRDefault="000E1501" w:rsidP="00807E29">
      <w:r>
        <w:t xml:space="preserve">Verder heeft elke bank een IBAN nummer die voldoet aan de algemene IBAN regels en structuur, om te zien wat dat zijn klik </w:t>
      </w:r>
      <w:hyperlink r:id="rId13" w:anchor=":~:text=Een%20International%20Bank%20Account%20Number,landen%20vlotter%20te%20laten%20verlopen." w:history="1">
        <w:r w:rsidRPr="000E1501">
          <w:rPr>
            <w:rStyle w:val="Hyperlink"/>
          </w:rPr>
          <w:t>hier</w:t>
        </w:r>
      </w:hyperlink>
      <w:r>
        <w:t>. Iedere bank die aangesloten is aan het landsbank die moet voldoen aan deze samenstelling van het IBAN nummer.</w:t>
      </w:r>
    </w:p>
    <w:p w14:paraId="2AA55FBE" w14:textId="476AD445" w:rsidR="000E1501" w:rsidRDefault="000E1501" w:rsidP="00807E29">
      <w:r>
        <w:t>Vervolgens moet de landsbank de communicatie structuur van elke bank zien te weten van elke bank en die weer converteren naar de communicatie structuur van de andere bank zodat er mogelijke botsingen tussen gegevens voorkomen kan worden.</w:t>
      </w:r>
    </w:p>
    <w:p w14:paraId="685E28D7" w14:textId="12262634" w:rsidR="000E1501" w:rsidRDefault="000E1501" w:rsidP="00807E29">
      <w:r>
        <w:t xml:space="preserve">Elke bank moet het </w:t>
      </w:r>
      <w:r w:rsidR="00E75B4C">
        <w:t>CA</w:t>
      </w:r>
      <w:r>
        <w:t xml:space="preserve"> certificaat hebben waarbij er een publieke en private </w:t>
      </w:r>
      <w:proofErr w:type="spellStart"/>
      <w:r>
        <w:t>key</w:t>
      </w:r>
      <w:proofErr w:type="spellEnd"/>
      <w:r>
        <w:t xml:space="preserve"> is. De publieke </w:t>
      </w:r>
      <w:proofErr w:type="spellStart"/>
      <w:r>
        <w:t>key</w:t>
      </w:r>
      <w:proofErr w:type="spellEnd"/>
      <w:r>
        <w:t xml:space="preserve"> wordt </w:t>
      </w:r>
      <w:r w:rsidR="00E75B4C">
        <w:t>gegeven aan de verschillende banken zodat de</w:t>
      </w:r>
      <w:r w:rsidR="00F070BE">
        <w:t xml:space="preserve"> gegevens beveiligd worden verstuurd en alleen de bank die het moet ontvangen het kan openen.</w:t>
      </w:r>
    </w:p>
    <w:p w14:paraId="5C944FA9" w14:textId="2D8BF7E7" w:rsidR="00F070BE" w:rsidRDefault="00F070BE" w:rsidP="00807E29">
      <w:r>
        <w:t xml:space="preserve">De bijdrage dat we kunnen leveren </w:t>
      </w:r>
      <w:r w:rsidR="00BE401E">
        <w:t>aan de landsbank is een bepaalde structuur van het verzenden van informatie zodat op juiste manier worden ontvangen en verwerkt en zo ook op de juiste manier gedeeld kunnen worden.</w:t>
      </w:r>
    </w:p>
    <w:p w14:paraId="6DB2183B" w14:textId="64587BEE" w:rsidR="00BE401E" w:rsidRDefault="00BE401E" w:rsidP="00807E29"/>
    <w:p w14:paraId="319733E7" w14:textId="75736364" w:rsidR="00BE401E" w:rsidRPr="00807E29" w:rsidRDefault="00BE401E" w:rsidP="00807E29">
      <w:r>
        <w:t xml:space="preserve">Bijlage: </w:t>
      </w:r>
      <w:proofErr w:type="spellStart"/>
      <w:r>
        <w:t>SCB_document</w:t>
      </w:r>
      <w:proofErr w:type="spellEnd"/>
    </w:p>
    <w:sectPr w:rsidR="00BE401E" w:rsidRPr="00807E29" w:rsidSect="005F6826">
      <w:headerReference w:type="default" r:id="rId14"/>
      <w:footerReference w:type="default" r:id="rId15"/>
      <w:footerReference w:type="first" r:id="rId16"/>
      <w:footnotePr>
        <w:pos w:val="beneathText"/>
      </w:footnotePr>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D59595" w14:textId="77777777" w:rsidR="00B70584" w:rsidRDefault="00B70584">
      <w:pPr>
        <w:spacing w:line="240" w:lineRule="auto"/>
      </w:pPr>
      <w:r>
        <w:separator/>
      </w:r>
    </w:p>
    <w:p w14:paraId="1ED86706" w14:textId="77777777" w:rsidR="00B70584" w:rsidRDefault="00B70584"/>
  </w:endnote>
  <w:endnote w:type="continuationSeparator" w:id="0">
    <w:p w14:paraId="494A6C7F" w14:textId="77777777" w:rsidR="00B70584" w:rsidRDefault="00B70584">
      <w:pPr>
        <w:spacing w:line="240" w:lineRule="auto"/>
      </w:pPr>
      <w:r>
        <w:continuationSeparator/>
      </w:r>
    </w:p>
    <w:p w14:paraId="473117AF" w14:textId="77777777" w:rsidR="00B70584" w:rsidRDefault="00B70584"/>
  </w:endnote>
  <w:endnote w:type="continuationNotice" w:id="1">
    <w:p w14:paraId="0EF1E95A" w14:textId="77777777" w:rsidR="00B70584" w:rsidRDefault="00B7058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6503187"/>
      <w:docPartObj>
        <w:docPartGallery w:val="Page Numbers (Bottom of Page)"/>
        <w:docPartUnique/>
      </w:docPartObj>
    </w:sdtPr>
    <w:sdtEndPr/>
    <w:sdtContent>
      <w:p w14:paraId="727BF01B" w14:textId="09995E31" w:rsidR="00110A64" w:rsidRDefault="00110A64">
        <w:pPr>
          <w:pStyle w:val="Voettekst"/>
          <w:jc w:val="center"/>
        </w:pPr>
        <w:r>
          <w:rPr>
            <w:noProof/>
          </w:rPr>
          <mc:AlternateContent>
            <mc:Choice Requires="wps">
              <w:drawing>
                <wp:inline distT="0" distB="0" distL="0" distR="0" wp14:anchorId="3786739A" wp14:editId="5A972F55">
                  <wp:extent cx="5467350" cy="45085"/>
                  <wp:effectExtent l="9525" t="9525" r="0" b="2540"/>
                  <wp:docPr id="3" name="Stroomdiagram: Beslissing 3"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3E397A51" id="_x0000_t110" coordsize="21600,21600" o:spt="110" path="m10800,l,10800,10800,21600,21600,10800xe">
                  <v:stroke joinstyle="miter"/>
                  <v:path gradientshapeok="t" o:connecttype="rect" textboxrect="5400,5400,16200,16200"/>
                </v:shapetype>
                <v:shape id="Stroomdiagram: Beslissing 3"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" fillcolor="black" stroked="f">
                  <v:fill r:id="rId1" o:title="" type="pattern"/>
                  <w10:anchorlock/>
                </v:shape>
              </w:pict>
            </mc:Fallback>
          </mc:AlternateContent>
        </w:r>
      </w:p>
      <w:p w14:paraId="17B732DF" w14:textId="0F8C049B" w:rsidR="00110A64" w:rsidRDefault="00110A64">
        <w:pPr>
          <w:pStyle w:val="Voettekst"/>
          <w:jc w:val="center"/>
        </w:pPr>
        <w:r>
          <w:fldChar w:fldCharType="begin"/>
        </w:r>
        <w:r>
          <w:instrText>PAGE    \* MERGEFORMAT</w:instrText>
        </w:r>
        <w:r>
          <w:fldChar w:fldCharType="separate"/>
        </w:r>
        <w:r>
          <w:t>2</w:t>
        </w:r>
        <w:r>
          <w:fldChar w:fldCharType="end"/>
        </w:r>
      </w:p>
    </w:sdtContent>
  </w:sdt>
  <w:p w14:paraId="6FC535B3" w14:textId="77777777" w:rsidR="00110A64" w:rsidRDefault="00110A6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1ED63" w14:textId="7ADB96B6" w:rsidR="00211FEC" w:rsidRDefault="00211FEC">
    <w:pPr>
      <w:pStyle w:val="Voettekst"/>
      <w:jc w:val="center"/>
    </w:pPr>
  </w:p>
  <w:p w14:paraId="5ADD36C1" w14:textId="0F244EE4" w:rsidR="00211FEC" w:rsidRDefault="00211FEC">
    <w:pPr>
      <w:pStyle w:val="Voettekst"/>
      <w:jc w:val="center"/>
    </w:pPr>
  </w:p>
  <w:p w14:paraId="2D9944F2" w14:textId="77777777" w:rsidR="008A1E71" w:rsidRDefault="008A1E71">
    <w:pPr>
      <w:pStyle w:val="Voettekst"/>
      <w:jc w:val="center"/>
    </w:pPr>
  </w:p>
  <w:sdt>
    <w:sdtPr>
      <w:id w:val="2080401540"/>
      <w:docPartObj>
        <w:docPartGallery w:val="Page Numbers (Bottom of Page)"/>
        <w:docPartUnique/>
      </w:docPartObj>
    </w:sdtPr>
    <w:sdtEndPr/>
    <w:sdtContent>
      <w:p w14:paraId="1FDF794B" w14:textId="48033476" w:rsidR="00C74EF5" w:rsidRDefault="00C74EF5">
        <w:pPr>
          <w:pStyle w:val="Voettekst"/>
          <w:jc w:val="center"/>
        </w:pPr>
        <w:r>
          <w:rPr>
            <w:noProof/>
          </w:rPr>
          <mc:AlternateContent>
            <mc:Choice Requires="wps">
              <w:drawing>
                <wp:inline distT="0" distB="0" distL="0" distR="0" wp14:anchorId="7FB3DCE2" wp14:editId="784C536F">
                  <wp:extent cx="5467350" cy="45085"/>
                  <wp:effectExtent l="9525" t="9525" r="0" b="2540"/>
                  <wp:docPr id="1" name="Stroomdiagram: Beslissing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2C0D149F" id="_x0000_t110" coordsize="21600,21600" o:spt="110" path="m10800,l,10800,10800,21600,21600,10800xe">
                  <v:stroke joinstyle="miter"/>
                  <v:path gradientshapeok="t" o:connecttype="rect" textboxrect="5400,5400,16200,16200"/>
                </v:shapetype>
                <v:shape id="Stroomdiagram: Beslissing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" fillcolor="black" stroked="f">
                  <v:fill r:id="rId1" o:title="" type="pattern"/>
                  <w10:anchorlock/>
                </v:shape>
              </w:pict>
            </mc:Fallback>
          </mc:AlternateContent>
        </w:r>
      </w:p>
      <w:p w14:paraId="5B3D03EB" w14:textId="163345A3" w:rsidR="00C74EF5" w:rsidRDefault="00C74EF5">
        <w:pPr>
          <w:pStyle w:val="Voettekst"/>
          <w:jc w:val="center"/>
        </w:pPr>
        <w:r>
          <w:fldChar w:fldCharType="begin"/>
        </w:r>
        <w:r>
          <w:instrText>PAGE    \* MERGEFORMAT</w:instrText>
        </w:r>
        <w:r>
          <w:fldChar w:fldCharType="separate"/>
        </w:r>
        <w:r>
          <w:t>2</w:t>
        </w:r>
        <w:r>
          <w:fldChar w:fldCharType="end"/>
        </w:r>
      </w:p>
    </w:sdtContent>
  </w:sdt>
  <w:p w14:paraId="59B4948D" w14:textId="77777777" w:rsidR="00C74EF5" w:rsidRDefault="00C74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9424C7" w14:textId="77777777" w:rsidR="00B70584" w:rsidRDefault="00B70584">
      <w:pPr>
        <w:spacing w:line="240" w:lineRule="auto"/>
      </w:pPr>
      <w:r>
        <w:separator/>
      </w:r>
    </w:p>
    <w:p w14:paraId="0153D065" w14:textId="77777777" w:rsidR="00B70584" w:rsidRDefault="00B70584"/>
  </w:footnote>
  <w:footnote w:type="continuationSeparator" w:id="0">
    <w:p w14:paraId="327D43D8" w14:textId="77777777" w:rsidR="00B70584" w:rsidRDefault="00B70584">
      <w:pPr>
        <w:spacing w:line="240" w:lineRule="auto"/>
      </w:pPr>
      <w:r>
        <w:continuationSeparator/>
      </w:r>
    </w:p>
    <w:p w14:paraId="0AA093C5" w14:textId="77777777" w:rsidR="00B70584" w:rsidRDefault="00B70584"/>
  </w:footnote>
  <w:footnote w:type="continuationNotice" w:id="1">
    <w:p w14:paraId="50010165" w14:textId="77777777" w:rsidR="00B70584" w:rsidRDefault="00B7058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7CEEF" w14:textId="562100F5" w:rsidR="00E81978" w:rsidRDefault="005D3A03">
    <w:pPr>
      <w:pStyle w:val="Koptekst"/>
    </w:pPr>
    <w:r>
      <w:rPr>
        <w:rStyle w:val="Zwaar"/>
        <w:lang w:bidi="nl-NL"/>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jstnummering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jstnummering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jstnummering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jstnummering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jstopsomteken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jstopsomteken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jstopsomtek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jstopsomtek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jstnummering"/>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jstopsomteken"/>
      <w:lvlText w:val=""/>
      <w:lvlJc w:val="left"/>
      <w:pPr>
        <w:tabs>
          <w:tab w:val="num" w:pos="1080"/>
        </w:tabs>
        <w:ind w:left="1080" w:hanging="360"/>
      </w:pPr>
      <w:rPr>
        <w:rFonts w:ascii="Symbol" w:hAnsi="Symbol" w:hint="default"/>
      </w:rPr>
    </w:lvl>
  </w:abstractNum>
  <w:abstractNum w:abstractNumId="10" w15:restartNumberingAfterBreak="0">
    <w:nsid w:val="02CA272A"/>
    <w:multiLevelType w:val="hybridMultilevel"/>
    <w:tmpl w:val="85F0DD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9732BAA"/>
    <w:multiLevelType w:val="hybridMultilevel"/>
    <w:tmpl w:val="9F18FF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B1252F5"/>
    <w:multiLevelType w:val="hybridMultilevel"/>
    <w:tmpl w:val="9DB25B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0BFF713C"/>
    <w:multiLevelType w:val="hybridMultilevel"/>
    <w:tmpl w:val="BF885B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C387B7B"/>
    <w:multiLevelType w:val="hybridMultilevel"/>
    <w:tmpl w:val="EBA824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29683089"/>
    <w:multiLevelType w:val="hybridMultilevel"/>
    <w:tmpl w:val="816224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9941006"/>
    <w:multiLevelType w:val="hybridMultilevel"/>
    <w:tmpl w:val="C15C93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A5A1099"/>
    <w:multiLevelType w:val="multilevel"/>
    <w:tmpl w:val="4268E1E0"/>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5797020B"/>
    <w:multiLevelType w:val="hybridMultilevel"/>
    <w:tmpl w:val="F912C7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5AED0613"/>
    <w:multiLevelType w:val="hybridMultilevel"/>
    <w:tmpl w:val="6A06CD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5F255414"/>
    <w:multiLevelType w:val="hybridMultilevel"/>
    <w:tmpl w:val="A1A023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61AA1417"/>
    <w:multiLevelType w:val="hybridMultilevel"/>
    <w:tmpl w:val="3B4401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62371DB0"/>
    <w:multiLevelType w:val="hybridMultilevel"/>
    <w:tmpl w:val="49D017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6A190641"/>
    <w:multiLevelType w:val="hybridMultilevel"/>
    <w:tmpl w:val="3C1450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6D702056"/>
    <w:multiLevelType w:val="multilevel"/>
    <w:tmpl w:val="04090023"/>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70971CBF"/>
    <w:multiLevelType w:val="hybridMultilevel"/>
    <w:tmpl w:val="EA3A59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5382BBC"/>
    <w:multiLevelType w:val="hybridMultilevel"/>
    <w:tmpl w:val="235E4F9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79FA3324"/>
    <w:multiLevelType w:val="hybridMultilevel"/>
    <w:tmpl w:val="779E64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27"/>
  </w:num>
  <w:num w:numId="13">
    <w:abstractNumId w:val="18"/>
  </w:num>
  <w:num w:numId="14">
    <w:abstractNumId w:val="17"/>
  </w:num>
  <w:num w:numId="15">
    <w:abstractNumId w:val="25"/>
  </w:num>
  <w:num w:numId="16">
    <w:abstractNumId w:val="20"/>
  </w:num>
  <w:num w:numId="17">
    <w:abstractNumId w:val="26"/>
  </w:num>
  <w:num w:numId="18">
    <w:abstractNumId w:val="12"/>
  </w:num>
  <w:num w:numId="19">
    <w:abstractNumId w:val="23"/>
  </w:num>
  <w:num w:numId="20">
    <w:abstractNumId w:val="13"/>
  </w:num>
  <w:num w:numId="21">
    <w:abstractNumId w:val="22"/>
  </w:num>
  <w:num w:numId="22">
    <w:abstractNumId w:val="11"/>
  </w:num>
  <w:num w:numId="23">
    <w:abstractNumId w:val="14"/>
  </w:num>
  <w:num w:numId="24">
    <w:abstractNumId w:val="21"/>
  </w:num>
  <w:num w:numId="25">
    <w:abstractNumId w:val="29"/>
  </w:num>
  <w:num w:numId="26">
    <w:abstractNumId w:val="19"/>
  </w:num>
  <w:num w:numId="27">
    <w:abstractNumId w:val="24"/>
  </w:num>
  <w:num w:numId="28">
    <w:abstractNumId w:val="10"/>
  </w:num>
  <w:num w:numId="29">
    <w:abstractNumId w:val="15"/>
  </w:num>
  <w:num w:numId="30">
    <w:abstractNumId w:val="16"/>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hyphenationZone w:val="425"/>
  <w:characterSpacingControl w:val="doNotCompress"/>
  <w:hdrShapeDefaults>
    <o:shapedefaults v:ext="edit" spidmax="2049"/>
  </w:hdrShapeDefaults>
  <w:footnotePr>
    <w:pos w:val="beneathTex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35E"/>
    <w:rsid w:val="000011D3"/>
    <w:rsid w:val="00002BD9"/>
    <w:rsid w:val="000032AB"/>
    <w:rsid w:val="00017FA1"/>
    <w:rsid w:val="000212C3"/>
    <w:rsid w:val="00033E15"/>
    <w:rsid w:val="0004040E"/>
    <w:rsid w:val="00043A9F"/>
    <w:rsid w:val="00043DF1"/>
    <w:rsid w:val="00047702"/>
    <w:rsid w:val="000525D8"/>
    <w:rsid w:val="0005693F"/>
    <w:rsid w:val="00065E83"/>
    <w:rsid w:val="000727B6"/>
    <w:rsid w:val="000744AB"/>
    <w:rsid w:val="0007474E"/>
    <w:rsid w:val="00074D2A"/>
    <w:rsid w:val="00080412"/>
    <w:rsid w:val="00082D93"/>
    <w:rsid w:val="00086F36"/>
    <w:rsid w:val="00087E38"/>
    <w:rsid w:val="000964DC"/>
    <w:rsid w:val="000979AB"/>
    <w:rsid w:val="000A2F6F"/>
    <w:rsid w:val="000A440A"/>
    <w:rsid w:val="000B1A07"/>
    <w:rsid w:val="000B1FEB"/>
    <w:rsid w:val="000B2EA0"/>
    <w:rsid w:val="000B7968"/>
    <w:rsid w:val="000C0DBC"/>
    <w:rsid w:val="000C0F8A"/>
    <w:rsid w:val="000C33B7"/>
    <w:rsid w:val="000C4198"/>
    <w:rsid w:val="000D3F41"/>
    <w:rsid w:val="000D542F"/>
    <w:rsid w:val="000E1501"/>
    <w:rsid w:val="000E2BBD"/>
    <w:rsid w:val="000F105C"/>
    <w:rsid w:val="000F1827"/>
    <w:rsid w:val="000F2EED"/>
    <w:rsid w:val="000F33F3"/>
    <w:rsid w:val="000F4526"/>
    <w:rsid w:val="00100225"/>
    <w:rsid w:val="00104093"/>
    <w:rsid w:val="00107B53"/>
    <w:rsid w:val="00110A64"/>
    <w:rsid w:val="0012138E"/>
    <w:rsid w:val="001234B8"/>
    <w:rsid w:val="00135056"/>
    <w:rsid w:val="001369C3"/>
    <w:rsid w:val="00144259"/>
    <w:rsid w:val="00155C79"/>
    <w:rsid w:val="00157060"/>
    <w:rsid w:val="00157245"/>
    <w:rsid w:val="00160030"/>
    <w:rsid w:val="001601ED"/>
    <w:rsid w:val="00162408"/>
    <w:rsid w:val="0016315E"/>
    <w:rsid w:val="00171790"/>
    <w:rsid w:val="00175738"/>
    <w:rsid w:val="00183002"/>
    <w:rsid w:val="00195DFD"/>
    <w:rsid w:val="001967D3"/>
    <w:rsid w:val="001A1BC9"/>
    <w:rsid w:val="001A3473"/>
    <w:rsid w:val="001A6556"/>
    <w:rsid w:val="001A72E7"/>
    <w:rsid w:val="001B2AF7"/>
    <w:rsid w:val="001B3F6D"/>
    <w:rsid w:val="001B6577"/>
    <w:rsid w:val="001C0D19"/>
    <w:rsid w:val="001C38F5"/>
    <w:rsid w:val="001C47E7"/>
    <w:rsid w:val="001C65DD"/>
    <w:rsid w:val="001D39BE"/>
    <w:rsid w:val="001E055E"/>
    <w:rsid w:val="001E0782"/>
    <w:rsid w:val="001E50B2"/>
    <w:rsid w:val="001E799F"/>
    <w:rsid w:val="001F37D7"/>
    <w:rsid w:val="002040D6"/>
    <w:rsid w:val="00211FEC"/>
    <w:rsid w:val="00221889"/>
    <w:rsid w:val="002258BE"/>
    <w:rsid w:val="00230B52"/>
    <w:rsid w:val="00231782"/>
    <w:rsid w:val="002335D8"/>
    <w:rsid w:val="00235892"/>
    <w:rsid w:val="00236807"/>
    <w:rsid w:val="00240FA5"/>
    <w:rsid w:val="00241099"/>
    <w:rsid w:val="00241389"/>
    <w:rsid w:val="002437DE"/>
    <w:rsid w:val="00244135"/>
    <w:rsid w:val="00244840"/>
    <w:rsid w:val="00250D6B"/>
    <w:rsid w:val="00251661"/>
    <w:rsid w:val="00252203"/>
    <w:rsid w:val="00252D63"/>
    <w:rsid w:val="002537C5"/>
    <w:rsid w:val="00253F3E"/>
    <w:rsid w:val="00257182"/>
    <w:rsid w:val="00257E93"/>
    <w:rsid w:val="002617DB"/>
    <w:rsid w:val="002723AC"/>
    <w:rsid w:val="00276412"/>
    <w:rsid w:val="002810FD"/>
    <w:rsid w:val="002877B3"/>
    <w:rsid w:val="00287F38"/>
    <w:rsid w:val="00296177"/>
    <w:rsid w:val="0029740C"/>
    <w:rsid w:val="002A31BD"/>
    <w:rsid w:val="002A4122"/>
    <w:rsid w:val="002A6FC5"/>
    <w:rsid w:val="002A7142"/>
    <w:rsid w:val="002B41D8"/>
    <w:rsid w:val="002C5C6E"/>
    <w:rsid w:val="002D205E"/>
    <w:rsid w:val="002D429C"/>
    <w:rsid w:val="002D6A83"/>
    <w:rsid w:val="002E27E1"/>
    <w:rsid w:val="002E5038"/>
    <w:rsid w:val="002F4580"/>
    <w:rsid w:val="002F50C5"/>
    <w:rsid w:val="002F72EB"/>
    <w:rsid w:val="003002E0"/>
    <w:rsid w:val="0030099D"/>
    <w:rsid w:val="00301E73"/>
    <w:rsid w:val="00302742"/>
    <w:rsid w:val="00302A45"/>
    <w:rsid w:val="00302EEC"/>
    <w:rsid w:val="003108AA"/>
    <w:rsid w:val="00315324"/>
    <w:rsid w:val="00315569"/>
    <w:rsid w:val="00315B06"/>
    <w:rsid w:val="003163E1"/>
    <w:rsid w:val="00322960"/>
    <w:rsid w:val="00322F6A"/>
    <w:rsid w:val="00327C4C"/>
    <w:rsid w:val="003457F8"/>
    <w:rsid w:val="00347229"/>
    <w:rsid w:val="003551E3"/>
    <w:rsid w:val="00355DCA"/>
    <w:rsid w:val="003715FD"/>
    <w:rsid w:val="00371E38"/>
    <w:rsid w:val="00374048"/>
    <w:rsid w:val="003768E7"/>
    <w:rsid w:val="00381BC2"/>
    <w:rsid w:val="00384309"/>
    <w:rsid w:val="003849D7"/>
    <w:rsid w:val="00384BF0"/>
    <w:rsid w:val="003939B1"/>
    <w:rsid w:val="00394BAE"/>
    <w:rsid w:val="0039601A"/>
    <w:rsid w:val="003A5613"/>
    <w:rsid w:val="003A5EBC"/>
    <w:rsid w:val="003A6D82"/>
    <w:rsid w:val="003B0E97"/>
    <w:rsid w:val="003B7372"/>
    <w:rsid w:val="003C12D4"/>
    <w:rsid w:val="003C32E4"/>
    <w:rsid w:val="003C4698"/>
    <w:rsid w:val="003D6011"/>
    <w:rsid w:val="003D63D9"/>
    <w:rsid w:val="003E3709"/>
    <w:rsid w:val="003F3F23"/>
    <w:rsid w:val="003F5FE6"/>
    <w:rsid w:val="003F7A04"/>
    <w:rsid w:val="004022FB"/>
    <w:rsid w:val="004050B5"/>
    <w:rsid w:val="00410D9B"/>
    <w:rsid w:val="00420635"/>
    <w:rsid w:val="004247D1"/>
    <w:rsid w:val="00426462"/>
    <w:rsid w:val="00432291"/>
    <w:rsid w:val="0044399C"/>
    <w:rsid w:val="004439A5"/>
    <w:rsid w:val="00445DF1"/>
    <w:rsid w:val="00447D91"/>
    <w:rsid w:val="004510F6"/>
    <w:rsid w:val="004532B5"/>
    <w:rsid w:val="00453C59"/>
    <w:rsid w:val="004548FD"/>
    <w:rsid w:val="004553BC"/>
    <w:rsid w:val="00460C47"/>
    <w:rsid w:val="00463FDC"/>
    <w:rsid w:val="0047102C"/>
    <w:rsid w:val="004732A2"/>
    <w:rsid w:val="004803C0"/>
    <w:rsid w:val="00483563"/>
    <w:rsid w:val="004861F0"/>
    <w:rsid w:val="004874F9"/>
    <w:rsid w:val="00487DF0"/>
    <w:rsid w:val="00490F0D"/>
    <w:rsid w:val="00492B7C"/>
    <w:rsid w:val="00493064"/>
    <w:rsid w:val="004939AF"/>
    <w:rsid w:val="0049733E"/>
    <w:rsid w:val="004A04B6"/>
    <w:rsid w:val="004A0B2E"/>
    <w:rsid w:val="004A1B89"/>
    <w:rsid w:val="004A37A6"/>
    <w:rsid w:val="004A7E1E"/>
    <w:rsid w:val="004B0D48"/>
    <w:rsid w:val="004B2279"/>
    <w:rsid w:val="004B60BD"/>
    <w:rsid w:val="004B6C3D"/>
    <w:rsid w:val="004C6825"/>
    <w:rsid w:val="004D1AAB"/>
    <w:rsid w:val="004D3BF5"/>
    <w:rsid w:val="004D5D3F"/>
    <w:rsid w:val="004D7C4F"/>
    <w:rsid w:val="004F011D"/>
    <w:rsid w:val="004F1BFD"/>
    <w:rsid w:val="004F4059"/>
    <w:rsid w:val="004F4CBD"/>
    <w:rsid w:val="00510331"/>
    <w:rsid w:val="0051073E"/>
    <w:rsid w:val="00523170"/>
    <w:rsid w:val="005237AF"/>
    <w:rsid w:val="00525899"/>
    <w:rsid w:val="005347F0"/>
    <w:rsid w:val="005350FE"/>
    <w:rsid w:val="00536EF3"/>
    <w:rsid w:val="0053740D"/>
    <w:rsid w:val="0054028F"/>
    <w:rsid w:val="00543033"/>
    <w:rsid w:val="0054329F"/>
    <w:rsid w:val="005440B2"/>
    <w:rsid w:val="00546118"/>
    <w:rsid w:val="00547FEF"/>
    <w:rsid w:val="00551A02"/>
    <w:rsid w:val="005534FA"/>
    <w:rsid w:val="00554F45"/>
    <w:rsid w:val="00557AEA"/>
    <w:rsid w:val="00562518"/>
    <w:rsid w:val="005638A5"/>
    <w:rsid w:val="00565121"/>
    <w:rsid w:val="00573250"/>
    <w:rsid w:val="00573DF3"/>
    <w:rsid w:val="00592006"/>
    <w:rsid w:val="005A01AE"/>
    <w:rsid w:val="005A7422"/>
    <w:rsid w:val="005A7926"/>
    <w:rsid w:val="005B24FA"/>
    <w:rsid w:val="005B538F"/>
    <w:rsid w:val="005B57A3"/>
    <w:rsid w:val="005B6715"/>
    <w:rsid w:val="005C23AA"/>
    <w:rsid w:val="005C32D1"/>
    <w:rsid w:val="005C36DC"/>
    <w:rsid w:val="005D091B"/>
    <w:rsid w:val="005D2748"/>
    <w:rsid w:val="005D3A03"/>
    <w:rsid w:val="005D40D4"/>
    <w:rsid w:val="005D48AE"/>
    <w:rsid w:val="005D4B0D"/>
    <w:rsid w:val="005D4E0C"/>
    <w:rsid w:val="005E0608"/>
    <w:rsid w:val="005E1A14"/>
    <w:rsid w:val="005E3304"/>
    <w:rsid w:val="005E68B8"/>
    <w:rsid w:val="005E7FF2"/>
    <w:rsid w:val="005F6826"/>
    <w:rsid w:val="00600EAB"/>
    <w:rsid w:val="00601E1B"/>
    <w:rsid w:val="00606624"/>
    <w:rsid w:val="00611127"/>
    <w:rsid w:val="0062035E"/>
    <w:rsid w:val="00620A47"/>
    <w:rsid w:val="00621B2F"/>
    <w:rsid w:val="006220A0"/>
    <w:rsid w:val="00622B94"/>
    <w:rsid w:val="00625307"/>
    <w:rsid w:val="00633710"/>
    <w:rsid w:val="00636EDE"/>
    <w:rsid w:val="00636EFC"/>
    <w:rsid w:val="00642D2D"/>
    <w:rsid w:val="006431A9"/>
    <w:rsid w:val="006517DD"/>
    <w:rsid w:val="00653F75"/>
    <w:rsid w:val="00654AD7"/>
    <w:rsid w:val="00660EE3"/>
    <w:rsid w:val="006617D0"/>
    <w:rsid w:val="006632C5"/>
    <w:rsid w:val="00685916"/>
    <w:rsid w:val="00686ABC"/>
    <w:rsid w:val="00690FD7"/>
    <w:rsid w:val="006924B9"/>
    <w:rsid w:val="0069762F"/>
    <w:rsid w:val="006A31E5"/>
    <w:rsid w:val="006A7800"/>
    <w:rsid w:val="006B2A51"/>
    <w:rsid w:val="006B61F3"/>
    <w:rsid w:val="006B7F62"/>
    <w:rsid w:val="006C168D"/>
    <w:rsid w:val="006C5643"/>
    <w:rsid w:val="006D08BD"/>
    <w:rsid w:val="006D0CA8"/>
    <w:rsid w:val="006D3DCE"/>
    <w:rsid w:val="006E250E"/>
    <w:rsid w:val="006F1D72"/>
    <w:rsid w:val="006F55CC"/>
    <w:rsid w:val="006F569C"/>
    <w:rsid w:val="006F5F49"/>
    <w:rsid w:val="007005FC"/>
    <w:rsid w:val="0070544D"/>
    <w:rsid w:val="00706559"/>
    <w:rsid w:val="007067B4"/>
    <w:rsid w:val="00712427"/>
    <w:rsid w:val="007125C8"/>
    <w:rsid w:val="00713FDB"/>
    <w:rsid w:val="00714B47"/>
    <w:rsid w:val="007168C4"/>
    <w:rsid w:val="00720219"/>
    <w:rsid w:val="00723A8E"/>
    <w:rsid w:val="00725ABE"/>
    <w:rsid w:val="00732C9F"/>
    <w:rsid w:val="00734124"/>
    <w:rsid w:val="00736E22"/>
    <w:rsid w:val="00737803"/>
    <w:rsid w:val="0074395F"/>
    <w:rsid w:val="00746774"/>
    <w:rsid w:val="0074726F"/>
    <w:rsid w:val="00763C85"/>
    <w:rsid w:val="00771A75"/>
    <w:rsid w:val="0077449B"/>
    <w:rsid w:val="00775F6A"/>
    <w:rsid w:val="0078172C"/>
    <w:rsid w:val="00783895"/>
    <w:rsid w:val="00783B33"/>
    <w:rsid w:val="007844CB"/>
    <w:rsid w:val="007861AE"/>
    <w:rsid w:val="00793922"/>
    <w:rsid w:val="007A3446"/>
    <w:rsid w:val="007A5154"/>
    <w:rsid w:val="007A5802"/>
    <w:rsid w:val="007B069C"/>
    <w:rsid w:val="007C1B41"/>
    <w:rsid w:val="007C2161"/>
    <w:rsid w:val="007C609A"/>
    <w:rsid w:val="007D77D9"/>
    <w:rsid w:val="007D7B75"/>
    <w:rsid w:val="007E388B"/>
    <w:rsid w:val="007E5AB8"/>
    <w:rsid w:val="007F29C3"/>
    <w:rsid w:val="007F2B0B"/>
    <w:rsid w:val="008002C0"/>
    <w:rsid w:val="00800805"/>
    <w:rsid w:val="00800DF3"/>
    <w:rsid w:val="00806719"/>
    <w:rsid w:val="0080788D"/>
    <w:rsid w:val="00807E29"/>
    <w:rsid w:val="00810574"/>
    <w:rsid w:val="00814607"/>
    <w:rsid w:val="00822695"/>
    <w:rsid w:val="00822998"/>
    <w:rsid w:val="00825ED0"/>
    <w:rsid w:val="00830316"/>
    <w:rsid w:val="00831E2E"/>
    <w:rsid w:val="008328DD"/>
    <w:rsid w:val="00833A5D"/>
    <w:rsid w:val="00837F2B"/>
    <w:rsid w:val="00843922"/>
    <w:rsid w:val="008461D6"/>
    <w:rsid w:val="00847D75"/>
    <w:rsid w:val="00852A74"/>
    <w:rsid w:val="00853AA0"/>
    <w:rsid w:val="00856F33"/>
    <w:rsid w:val="00860ACD"/>
    <w:rsid w:val="00861367"/>
    <w:rsid w:val="00862101"/>
    <w:rsid w:val="0086599C"/>
    <w:rsid w:val="008660A3"/>
    <w:rsid w:val="00871C0A"/>
    <w:rsid w:val="00873650"/>
    <w:rsid w:val="00876F08"/>
    <w:rsid w:val="008804D0"/>
    <w:rsid w:val="008812A2"/>
    <w:rsid w:val="00883212"/>
    <w:rsid w:val="00886DF5"/>
    <w:rsid w:val="008924C3"/>
    <w:rsid w:val="008931A7"/>
    <w:rsid w:val="00895608"/>
    <w:rsid w:val="00895736"/>
    <w:rsid w:val="008A1E71"/>
    <w:rsid w:val="008A521B"/>
    <w:rsid w:val="008A694C"/>
    <w:rsid w:val="008A7526"/>
    <w:rsid w:val="008B13EB"/>
    <w:rsid w:val="008B325A"/>
    <w:rsid w:val="008C022B"/>
    <w:rsid w:val="008C5323"/>
    <w:rsid w:val="008C5752"/>
    <w:rsid w:val="008C7B58"/>
    <w:rsid w:val="008D404D"/>
    <w:rsid w:val="008D49EB"/>
    <w:rsid w:val="008E1FC6"/>
    <w:rsid w:val="008E303B"/>
    <w:rsid w:val="008E53DB"/>
    <w:rsid w:val="008F5366"/>
    <w:rsid w:val="00904305"/>
    <w:rsid w:val="0090706A"/>
    <w:rsid w:val="00907640"/>
    <w:rsid w:val="0091217F"/>
    <w:rsid w:val="009135B4"/>
    <w:rsid w:val="009170EF"/>
    <w:rsid w:val="00931C4E"/>
    <w:rsid w:val="009326C2"/>
    <w:rsid w:val="0094113B"/>
    <w:rsid w:val="00941CD4"/>
    <w:rsid w:val="0094332A"/>
    <w:rsid w:val="00945154"/>
    <w:rsid w:val="009453B3"/>
    <w:rsid w:val="00946680"/>
    <w:rsid w:val="009473CE"/>
    <w:rsid w:val="00950ED0"/>
    <w:rsid w:val="009538E1"/>
    <w:rsid w:val="00953C96"/>
    <w:rsid w:val="00956899"/>
    <w:rsid w:val="009614E5"/>
    <w:rsid w:val="00970B96"/>
    <w:rsid w:val="00980696"/>
    <w:rsid w:val="00980EBF"/>
    <w:rsid w:val="00981269"/>
    <w:rsid w:val="00983EAF"/>
    <w:rsid w:val="0098708A"/>
    <w:rsid w:val="00991416"/>
    <w:rsid w:val="00995E77"/>
    <w:rsid w:val="009A0DD6"/>
    <w:rsid w:val="009A2292"/>
    <w:rsid w:val="009A3793"/>
    <w:rsid w:val="009A5C63"/>
    <w:rsid w:val="009A6A3B"/>
    <w:rsid w:val="009B3E0A"/>
    <w:rsid w:val="009B40FD"/>
    <w:rsid w:val="009B6F0B"/>
    <w:rsid w:val="009B7F6D"/>
    <w:rsid w:val="009C70BB"/>
    <w:rsid w:val="009C78B8"/>
    <w:rsid w:val="009D0D26"/>
    <w:rsid w:val="009D6092"/>
    <w:rsid w:val="009D7D28"/>
    <w:rsid w:val="009E1F1F"/>
    <w:rsid w:val="009E7048"/>
    <w:rsid w:val="009F094A"/>
    <w:rsid w:val="009F1143"/>
    <w:rsid w:val="009F55DF"/>
    <w:rsid w:val="00A030F1"/>
    <w:rsid w:val="00A037A5"/>
    <w:rsid w:val="00A070B8"/>
    <w:rsid w:val="00A07BAF"/>
    <w:rsid w:val="00A13921"/>
    <w:rsid w:val="00A14991"/>
    <w:rsid w:val="00A168F1"/>
    <w:rsid w:val="00A16E9A"/>
    <w:rsid w:val="00A2296A"/>
    <w:rsid w:val="00A3078D"/>
    <w:rsid w:val="00A33711"/>
    <w:rsid w:val="00A3738E"/>
    <w:rsid w:val="00A42E7D"/>
    <w:rsid w:val="00A44868"/>
    <w:rsid w:val="00A46082"/>
    <w:rsid w:val="00A4695B"/>
    <w:rsid w:val="00A47321"/>
    <w:rsid w:val="00A52E81"/>
    <w:rsid w:val="00A53529"/>
    <w:rsid w:val="00A55297"/>
    <w:rsid w:val="00A60F74"/>
    <w:rsid w:val="00A70278"/>
    <w:rsid w:val="00A71306"/>
    <w:rsid w:val="00A779F6"/>
    <w:rsid w:val="00A818DC"/>
    <w:rsid w:val="00A83BDF"/>
    <w:rsid w:val="00A854ED"/>
    <w:rsid w:val="00A9121E"/>
    <w:rsid w:val="00A91984"/>
    <w:rsid w:val="00A91DA3"/>
    <w:rsid w:val="00A92308"/>
    <w:rsid w:val="00A94405"/>
    <w:rsid w:val="00A97FA1"/>
    <w:rsid w:val="00AA7AAA"/>
    <w:rsid w:val="00AB0E1D"/>
    <w:rsid w:val="00AB6B63"/>
    <w:rsid w:val="00AC2D70"/>
    <w:rsid w:val="00AD31C4"/>
    <w:rsid w:val="00AE4797"/>
    <w:rsid w:val="00AE626B"/>
    <w:rsid w:val="00AE785B"/>
    <w:rsid w:val="00AF34C8"/>
    <w:rsid w:val="00AF460D"/>
    <w:rsid w:val="00AF4C63"/>
    <w:rsid w:val="00B02E24"/>
    <w:rsid w:val="00B1034E"/>
    <w:rsid w:val="00B10B70"/>
    <w:rsid w:val="00B1335D"/>
    <w:rsid w:val="00B1418C"/>
    <w:rsid w:val="00B157F6"/>
    <w:rsid w:val="00B1722C"/>
    <w:rsid w:val="00B21EC5"/>
    <w:rsid w:val="00B27263"/>
    <w:rsid w:val="00B33815"/>
    <w:rsid w:val="00B34CDD"/>
    <w:rsid w:val="00B57F15"/>
    <w:rsid w:val="00B60F34"/>
    <w:rsid w:val="00B60FE5"/>
    <w:rsid w:val="00B7001E"/>
    <w:rsid w:val="00B70584"/>
    <w:rsid w:val="00B823AA"/>
    <w:rsid w:val="00B8637B"/>
    <w:rsid w:val="00B86C6F"/>
    <w:rsid w:val="00B92205"/>
    <w:rsid w:val="00B92852"/>
    <w:rsid w:val="00BA04AD"/>
    <w:rsid w:val="00BA289C"/>
    <w:rsid w:val="00BA45DB"/>
    <w:rsid w:val="00BA4C14"/>
    <w:rsid w:val="00BB226C"/>
    <w:rsid w:val="00BB27FB"/>
    <w:rsid w:val="00BB47F2"/>
    <w:rsid w:val="00BC0414"/>
    <w:rsid w:val="00BC0EFF"/>
    <w:rsid w:val="00BC13F6"/>
    <w:rsid w:val="00BC225B"/>
    <w:rsid w:val="00BC4D47"/>
    <w:rsid w:val="00BD26AB"/>
    <w:rsid w:val="00BD3A3D"/>
    <w:rsid w:val="00BD4C92"/>
    <w:rsid w:val="00BD7813"/>
    <w:rsid w:val="00BE0D7F"/>
    <w:rsid w:val="00BE401E"/>
    <w:rsid w:val="00BE5214"/>
    <w:rsid w:val="00BF0CEA"/>
    <w:rsid w:val="00BF4184"/>
    <w:rsid w:val="00BF4EEC"/>
    <w:rsid w:val="00BF5E08"/>
    <w:rsid w:val="00C02112"/>
    <w:rsid w:val="00C052D6"/>
    <w:rsid w:val="00C056F8"/>
    <w:rsid w:val="00C0601E"/>
    <w:rsid w:val="00C114B7"/>
    <w:rsid w:val="00C11758"/>
    <w:rsid w:val="00C2037E"/>
    <w:rsid w:val="00C20942"/>
    <w:rsid w:val="00C21BDF"/>
    <w:rsid w:val="00C26D74"/>
    <w:rsid w:val="00C31B76"/>
    <w:rsid w:val="00C31D30"/>
    <w:rsid w:val="00C350A4"/>
    <w:rsid w:val="00C43BEB"/>
    <w:rsid w:val="00C43E7B"/>
    <w:rsid w:val="00C46CDE"/>
    <w:rsid w:val="00C510CB"/>
    <w:rsid w:val="00C53BDE"/>
    <w:rsid w:val="00C54591"/>
    <w:rsid w:val="00C55BD3"/>
    <w:rsid w:val="00C5606C"/>
    <w:rsid w:val="00C614E2"/>
    <w:rsid w:val="00C72A88"/>
    <w:rsid w:val="00C73ECF"/>
    <w:rsid w:val="00C74EF5"/>
    <w:rsid w:val="00C7522B"/>
    <w:rsid w:val="00C772A4"/>
    <w:rsid w:val="00C869AE"/>
    <w:rsid w:val="00C91444"/>
    <w:rsid w:val="00C92FDA"/>
    <w:rsid w:val="00C93769"/>
    <w:rsid w:val="00C957A5"/>
    <w:rsid w:val="00C95A99"/>
    <w:rsid w:val="00CA095C"/>
    <w:rsid w:val="00CA1202"/>
    <w:rsid w:val="00CA27D5"/>
    <w:rsid w:val="00CA2EBD"/>
    <w:rsid w:val="00CA3484"/>
    <w:rsid w:val="00CA4FD4"/>
    <w:rsid w:val="00CA50C9"/>
    <w:rsid w:val="00CB199D"/>
    <w:rsid w:val="00CB30AB"/>
    <w:rsid w:val="00CB78C3"/>
    <w:rsid w:val="00CC0BA8"/>
    <w:rsid w:val="00CC4979"/>
    <w:rsid w:val="00CC6818"/>
    <w:rsid w:val="00CD1562"/>
    <w:rsid w:val="00CD3971"/>
    <w:rsid w:val="00CD42E8"/>
    <w:rsid w:val="00CD6E39"/>
    <w:rsid w:val="00CD7BAF"/>
    <w:rsid w:val="00CE1F69"/>
    <w:rsid w:val="00CE3276"/>
    <w:rsid w:val="00CF1B2B"/>
    <w:rsid w:val="00CF6E91"/>
    <w:rsid w:val="00CF7D11"/>
    <w:rsid w:val="00D02A2C"/>
    <w:rsid w:val="00D02D9B"/>
    <w:rsid w:val="00D035BF"/>
    <w:rsid w:val="00D10E39"/>
    <w:rsid w:val="00D16939"/>
    <w:rsid w:val="00D3216D"/>
    <w:rsid w:val="00D35066"/>
    <w:rsid w:val="00D40748"/>
    <w:rsid w:val="00D437C9"/>
    <w:rsid w:val="00D43FCF"/>
    <w:rsid w:val="00D551FA"/>
    <w:rsid w:val="00D63D52"/>
    <w:rsid w:val="00D64A5F"/>
    <w:rsid w:val="00D71110"/>
    <w:rsid w:val="00D722F1"/>
    <w:rsid w:val="00D740D5"/>
    <w:rsid w:val="00D813C5"/>
    <w:rsid w:val="00D83B40"/>
    <w:rsid w:val="00D8512F"/>
    <w:rsid w:val="00D85B68"/>
    <w:rsid w:val="00D879E2"/>
    <w:rsid w:val="00D94078"/>
    <w:rsid w:val="00DA43BE"/>
    <w:rsid w:val="00DA55C0"/>
    <w:rsid w:val="00DA685F"/>
    <w:rsid w:val="00DD54BE"/>
    <w:rsid w:val="00DE649B"/>
    <w:rsid w:val="00DE770F"/>
    <w:rsid w:val="00DF4931"/>
    <w:rsid w:val="00E002C9"/>
    <w:rsid w:val="00E03BDB"/>
    <w:rsid w:val="00E15FB7"/>
    <w:rsid w:val="00E236F0"/>
    <w:rsid w:val="00E266C6"/>
    <w:rsid w:val="00E33A8F"/>
    <w:rsid w:val="00E3451A"/>
    <w:rsid w:val="00E40E04"/>
    <w:rsid w:val="00E41457"/>
    <w:rsid w:val="00E50432"/>
    <w:rsid w:val="00E555D9"/>
    <w:rsid w:val="00E6004D"/>
    <w:rsid w:val="00E662FB"/>
    <w:rsid w:val="00E6645D"/>
    <w:rsid w:val="00E70D16"/>
    <w:rsid w:val="00E71A67"/>
    <w:rsid w:val="00E7259E"/>
    <w:rsid w:val="00E74756"/>
    <w:rsid w:val="00E74DD4"/>
    <w:rsid w:val="00E75B4C"/>
    <w:rsid w:val="00E77756"/>
    <w:rsid w:val="00E81978"/>
    <w:rsid w:val="00E86E30"/>
    <w:rsid w:val="00E876E7"/>
    <w:rsid w:val="00E96C35"/>
    <w:rsid w:val="00EA1672"/>
    <w:rsid w:val="00EA3520"/>
    <w:rsid w:val="00EA435B"/>
    <w:rsid w:val="00EA55F4"/>
    <w:rsid w:val="00EA6538"/>
    <w:rsid w:val="00EB12D2"/>
    <w:rsid w:val="00EB2A55"/>
    <w:rsid w:val="00EB3854"/>
    <w:rsid w:val="00ED10CA"/>
    <w:rsid w:val="00ED13A4"/>
    <w:rsid w:val="00ED3A71"/>
    <w:rsid w:val="00ED5334"/>
    <w:rsid w:val="00EE079F"/>
    <w:rsid w:val="00EE25DA"/>
    <w:rsid w:val="00EE3538"/>
    <w:rsid w:val="00EE56A4"/>
    <w:rsid w:val="00EF0DEF"/>
    <w:rsid w:val="00EF117B"/>
    <w:rsid w:val="00EF2657"/>
    <w:rsid w:val="00EF7ACF"/>
    <w:rsid w:val="00F0162B"/>
    <w:rsid w:val="00F04B83"/>
    <w:rsid w:val="00F070BE"/>
    <w:rsid w:val="00F10BF1"/>
    <w:rsid w:val="00F11B01"/>
    <w:rsid w:val="00F11CFA"/>
    <w:rsid w:val="00F135DC"/>
    <w:rsid w:val="00F13F54"/>
    <w:rsid w:val="00F21944"/>
    <w:rsid w:val="00F33027"/>
    <w:rsid w:val="00F350EE"/>
    <w:rsid w:val="00F379B7"/>
    <w:rsid w:val="00F425F7"/>
    <w:rsid w:val="00F45E4D"/>
    <w:rsid w:val="00F525FA"/>
    <w:rsid w:val="00F532D0"/>
    <w:rsid w:val="00F57A31"/>
    <w:rsid w:val="00F60047"/>
    <w:rsid w:val="00F61553"/>
    <w:rsid w:val="00F648D2"/>
    <w:rsid w:val="00F64A4F"/>
    <w:rsid w:val="00F659A0"/>
    <w:rsid w:val="00F71482"/>
    <w:rsid w:val="00F739CB"/>
    <w:rsid w:val="00F765AF"/>
    <w:rsid w:val="00F76A78"/>
    <w:rsid w:val="00F819A3"/>
    <w:rsid w:val="00F8314F"/>
    <w:rsid w:val="00F869D1"/>
    <w:rsid w:val="00F93398"/>
    <w:rsid w:val="00F9375B"/>
    <w:rsid w:val="00FA2BFD"/>
    <w:rsid w:val="00FA59DB"/>
    <w:rsid w:val="00FB0745"/>
    <w:rsid w:val="00FB50F0"/>
    <w:rsid w:val="00FB69F9"/>
    <w:rsid w:val="00FB71A3"/>
    <w:rsid w:val="00FC2B7B"/>
    <w:rsid w:val="00FD54AF"/>
    <w:rsid w:val="00FD7357"/>
    <w:rsid w:val="00FE0230"/>
    <w:rsid w:val="00FE232D"/>
    <w:rsid w:val="00FE3A72"/>
    <w:rsid w:val="00FE57F1"/>
    <w:rsid w:val="00FE7A51"/>
    <w:rsid w:val="00FE7B26"/>
    <w:rsid w:val="00FF2002"/>
    <w:rsid w:val="00FF61BA"/>
    <w:rsid w:val="00FF6BAD"/>
    <w:rsid w:val="4D4F62F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8AC960"/>
  <w15:chartTrackingRefBased/>
  <w15:docId w15:val="{A450CB24-0B26-49DC-9A8C-9E4CD8770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4"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74048"/>
  </w:style>
  <w:style w:type="paragraph" w:styleId="Kop1">
    <w:name w:val="heading 1"/>
    <w:basedOn w:val="Standaard"/>
    <w:next w:val="Standaard"/>
    <w:link w:val="Kop1Char"/>
    <w:uiPriority w:val="4"/>
    <w:qFormat/>
    <w:rsid w:val="00C74EF5"/>
    <w:pPr>
      <w:keepNext/>
      <w:keepLines/>
      <w:spacing w:before="400" w:after="40" w:line="240" w:lineRule="auto"/>
      <w:outlineLvl w:val="0"/>
    </w:pPr>
    <w:rPr>
      <w:rFonts w:asciiTheme="majorHAnsi" w:eastAsiaTheme="majorEastAsia" w:hAnsiTheme="majorHAnsi" w:cstheme="majorBidi"/>
      <w:color w:val="6E6E6E" w:themeColor="accent1" w:themeShade="80"/>
      <w:sz w:val="36"/>
      <w:szCs w:val="36"/>
    </w:rPr>
  </w:style>
  <w:style w:type="paragraph" w:styleId="Kop2">
    <w:name w:val="heading 2"/>
    <w:basedOn w:val="Standaard"/>
    <w:next w:val="Standaard"/>
    <w:link w:val="Kop2Char"/>
    <w:uiPriority w:val="4"/>
    <w:unhideWhenUsed/>
    <w:qFormat/>
    <w:rsid w:val="00C74EF5"/>
    <w:pPr>
      <w:keepNext/>
      <w:keepLines/>
      <w:spacing w:before="40" w:after="0" w:line="240" w:lineRule="auto"/>
      <w:outlineLvl w:val="1"/>
    </w:pPr>
    <w:rPr>
      <w:rFonts w:asciiTheme="majorHAnsi" w:eastAsiaTheme="majorEastAsia" w:hAnsiTheme="majorHAnsi" w:cstheme="majorBidi"/>
      <w:color w:val="A5A5A5" w:themeColor="accent1" w:themeShade="BF"/>
      <w:sz w:val="32"/>
      <w:szCs w:val="32"/>
    </w:rPr>
  </w:style>
  <w:style w:type="paragraph" w:styleId="Kop3">
    <w:name w:val="heading 3"/>
    <w:basedOn w:val="Standaard"/>
    <w:next w:val="Standaard"/>
    <w:link w:val="Kop3Char"/>
    <w:uiPriority w:val="4"/>
    <w:unhideWhenUsed/>
    <w:qFormat/>
    <w:rsid w:val="00C74EF5"/>
    <w:pPr>
      <w:keepNext/>
      <w:keepLines/>
      <w:spacing w:before="40" w:after="0" w:line="240" w:lineRule="auto"/>
      <w:outlineLvl w:val="2"/>
    </w:pPr>
    <w:rPr>
      <w:rFonts w:asciiTheme="majorHAnsi" w:eastAsiaTheme="majorEastAsia" w:hAnsiTheme="majorHAnsi" w:cstheme="majorBidi"/>
      <w:color w:val="A5A5A5" w:themeColor="accent1" w:themeShade="BF"/>
      <w:sz w:val="28"/>
      <w:szCs w:val="28"/>
    </w:rPr>
  </w:style>
  <w:style w:type="paragraph" w:styleId="Kop4">
    <w:name w:val="heading 4"/>
    <w:basedOn w:val="Standaard"/>
    <w:next w:val="Standaard"/>
    <w:link w:val="Kop4Char"/>
    <w:uiPriority w:val="4"/>
    <w:unhideWhenUsed/>
    <w:qFormat/>
    <w:rsid w:val="00C74EF5"/>
    <w:pPr>
      <w:keepNext/>
      <w:keepLines/>
      <w:spacing w:before="40" w:after="0"/>
      <w:outlineLvl w:val="3"/>
    </w:pPr>
    <w:rPr>
      <w:rFonts w:asciiTheme="majorHAnsi" w:eastAsiaTheme="majorEastAsia" w:hAnsiTheme="majorHAnsi" w:cstheme="majorBidi"/>
      <w:color w:val="A5A5A5" w:themeColor="accent1" w:themeShade="BF"/>
      <w:sz w:val="24"/>
      <w:szCs w:val="24"/>
    </w:rPr>
  </w:style>
  <w:style w:type="paragraph" w:styleId="Kop5">
    <w:name w:val="heading 5"/>
    <w:basedOn w:val="Standaard"/>
    <w:next w:val="Standaard"/>
    <w:link w:val="Kop5Char"/>
    <w:uiPriority w:val="4"/>
    <w:unhideWhenUsed/>
    <w:qFormat/>
    <w:rsid w:val="00C74EF5"/>
    <w:pPr>
      <w:keepNext/>
      <w:keepLines/>
      <w:spacing w:before="40" w:after="0"/>
      <w:outlineLvl w:val="4"/>
    </w:pPr>
    <w:rPr>
      <w:rFonts w:asciiTheme="majorHAnsi" w:eastAsiaTheme="majorEastAsia" w:hAnsiTheme="majorHAnsi" w:cstheme="majorBidi"/>
      <w:caps/>
      <w:color w:val="A5A5A5" w:themeColor="accent1" w:themeShade="BF"/>
    </w:rPr>
  </w:style>
  <w:style w:type="paragraph" w:styleId="Kop6">
    <w:name w:val="heading 6"/>
    <w:basedOn w:val="Standaard"/>
    <w:next w:val="Standaard"/>
    <w:link w:val="Kop6Char"/>
    <w:uiPriority w:val="9"/>
    <w:semiHidden/>
    <w:unhideWhenUsed/>
    <w:qFormat/>
    <w:rsid w:val="00C74EF5"/>
    <w:pPr>
      <w:keepNext/>
      <w:keepLines/>
      <w:spacing w:before="40" w:after="0"/>
      <w:outlineLvl w:val="5"/>
    </w:pPr>
    <w:rPr>
      <w:rFonts w:asciiTheme="majorHAnsi" w:eastAsiaTheme="majorEastAsia" w:hAnsiTheme="majorHAnsi" w:cstheme="majorBidi"/>
      <w:i/>
      <w:iCs/>
      <w:caps/>
      <w:color w:val="6E6E6E" w:themeColor="accent1" w:themeShade="80"/>
    </w:rPr>
  </w:style>
  <w:style w:type="paragraph" w:styleId="Kop7">
    <w:name w:val="heading 7"/>
    <w:basedOn w:val="Standaard"/>
    <w:next w:val="Standaard"/>
    <w:link w:val="Kop7Char"/>
    <w:uiPriority w:val="9"/>
    <w:semiHidden/>
    <w:unhideWhenUsed/>
    <w:qFormat/>
    <w:rsid w:val="00C74EF5"/>
    <w:pPr>
      <w:keepNext/>
      <w:keepLines/>
      <w:spacing w:before="40" w:after="0"/>
      <w:outlineLvl w:val="6"/>
    </w:pPr>
    <w:rPr>
      <w:rFonts w:asciiTheme="majorHAnsi" w:eastAsiaTheme="majorEastAsia" w:hAnsiTheme="majorHAnsi" w:cstheme="majorBidi"/>
      <w:b/>
      <w:bCs/>
      <w:color w:val="6E6E6E" w:themeColor="accent1" w:themeShade="80"/>
    </w:rPr>
  </w:style>
  <w:style w:type="paragraph" w:styleId="Kop8">
    <w:name w:val="heading 8"/>
    <w:basedOn w:val="Standaard"/>
    <w:next w:val="Standaard"/>
    <w:link w:val="Kop8Char"/>
    <w:uiPriority w:val="9"/>
    <w:semiHidden/>
    <w:unhideWhenUsed/>
    <w:qFormat/>
    <w:rsid w:val="00C74EF5"/>
    <w:pPr>
      <w:keepNext/>
      <w:keepLines/>
      <w:spacing w:before="40" w:after="0"/>
      <w:outlineLvl w:val="7"/>
    </w:pPr>
    <w:rPr>
      <w:rFonts w:asciiTheme="majorHAnsi" w:eastAsiaTheme="majorEastAsia" w:hAnsiTheme="majorHAnsi" w:cstheme="majorBidi"/>
      <w:b/>
      <w:bCs/>
      <w:i/>
      <w:iCs/>
      <w:color w:val="6E6E6E" w:themeColor="accent1" w:themeShade="80"/>
    </w:rPr>
  </w:style>
  <w:style w:type="paragraph" w:styleId="Kop9">
    <w:name w:val="heading 9"/>
    <w:basedOn w:val="Standaard"/>
    <w:next w:val="Standaard"/>
    <w:link w:val="Kop9Char"/>
    <w:uiPriority w:val="9"/>
    <w:semiHidden/>
    <w:unhideWhenUsed/>
    <w:qFormat/>
    <w:rsid w:val="00C74EF5"/>
    <w:pPr>
      <w:keepNext/>
      <w:keepLines/>
      <w:spacing w:before="40" w:after="0"/>
      <w:outlineLvl w:val="8"/>
    </w:pPr>
    <w:rPr>
      <w:rFonts w:asciiTheme="majorHAnsi" w:eastAsiaTheme="majorEastAsia" w:hAnsiTheme="majorHAnsi" w:cstheme="majorBidi"/>
      <w:i/>
      <w:iCs/>
      <w:color w:val="6E6E6E" w:themeColor="accent1" w:themeShade="8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Sectietitel">
    <w:name w:val="Sectietitel"/>
    <w:basedOn w:val="Standaard"/>
    <w:uiPriority w:val="2"/>
    <w:qFormat/>
    <w:pPr>
      <w:pageBreakBefore/>
      <w:jc w:val="center"/>
      <w:outlineLvl w:val="0"/>
    </w:pPr>
    <w:rPr>
      <w:rFonts w:asciiTheme="majorHAnsi" w:eastAsiaTheme="majorEastAsia" w:hAnsiTheme="majorHAnsi" w:cstheme="majorBidi"/>
    </w:rPr>
  </w:style>
  <w:style w:type="paragraph" w:styleId="Koptekst">
    <w:name w:val="header"/>
    <w:basedOn w:val="Standaard"/>
    <w:link w:val="KoptekstChar"/>
    <w:uiPriority w:val="99"/>
    <w:unhideWhenUsed/>
    <w:qFormat/>
    <w:pPr>
      <w:spacing w:line="240" w:lineRule="auto"/>
    </w:pPr>
  </w:style>
  <w:style w:type="character" w:customStyle="1" w:styleId="KoptekstChar">
    <w:name w:val="Koptekst Char"/>
    <w:basedOn w:val="Standaardalinea-lettertype"/>
    <w:link w:val="Koptekst"/>
    <w:uiPriority w:val="99"/>
    <w:rPr>
      <w:kern w:val="24"/>
    </w:rPr>
  </w:style>
  <w:style w:type="character" w:styleId="Zwaar">
    <w:name w:val="Strong"/>
    <w:basedOn w:val="Standaardalinea-lettertype"/>
    <w:uiPriority w:val="22"/>
    <w:qFormat/>
    <w:rsid w:val="00C74EF5"/>
    <w:rPr>
      <w:b/>
      <w:bCs/>
    </w:rPr>
  </w:style>
  <w:style w:type="character" w:styleId="Tekstvantijdelijkeaanduiding">
    <w:name w:val="Placeholder Text"/>
    <w:basedOn w:val="Standaardalinea-lettertype"/>
    <w:uiPriority w:val="99"/>
    <w:semiHidden/>
    <w:rsid w:val="005D3A03"/>
    <w:rPr>
      <w:color w:val="404040" w:themeColor="text1" w:themeTint="BF"/>
    </w:rPr>
  </w:style>
  <w:style w:type="paragraph" w:styleId="Geenafstand">
    <w:name w:val="No Spacing"/>
    <w:aliases w:val="No Indent"/>
    <w:uiPriority w:val="3"/>
    <w:qFormat/>
    <w:rsid w:val="00C74EF5"/>
    <w:pPr>
      <w:spacing w:after="0" w:line="240" w:lineRule="auto"/>
    </w:pPr>
  </w:style>
  <w:style w:type="character" w:customStyle="1" w:styleId="Kop1Char">
    <w:name w:val="Kop 1 Char"/>
    <w:basedOn w:val="Standaardalinea-lettertype"/>
    <w:link w:val="Kop1"/>
    <w:uiPriority w:val="4"/>
    <w:rsid w:val="00C74EF5"/>
    <w:rPr>
      <w:rFonts w:asciiTheme="majorHAnsi" w:eastAsiaTheme="majorEastAsia" w:hAnsiTheme="majorHAnsi" w:cstheme="majorBidi"/>
      <w:color w:val="6E6E6E" w:themeColor="accent1" w:themeShade="80"/>
      <w:sz w:val="36"/>
      <w:szCs w:val="36"/>
    </w:rPr>
  </w:style>
  <w:style w:type="character" w:customStyle="1" w:styleId="Kop2Char">
    <w:name w:val="Kop 2 Char"/>
    <w:basedOn w:val="Standaardalinea-lettertype"/>
    <w:link w:val="Kop2"/>
    <w:uiPriority w:val="4"/>
    <w:rsid w:val="00C74EF5"/>
    <w:rPr>
      <w:rFonts w:asciiTheme="majorHAnsi" w:eastAsiaTheme="majorEastAsia" w:hAnsiTheme="majorHAnsi" w:cstheme="majorBidi"/>
      <w:color w:val="A5A5A5" w:themeColor="accent1" w:themeShade="BF"/>
      <w:sz w:val="32"/>
      <w:szCs w:val="32"/>
    </w:rPr>
  </w:style>
  <w:style w:type="paragraph" w:styleId="Titel">
    <w:name w:val="Title"/>
    <w:basedOn w:val="Standaard"/>
    <w:next w:val="Standaard"/>
    <w:link w:val="TitelChar"/>
    <w:qFormat/>
    <w:rsid w:val="00C74EF5"/>
    <w:pPr>
      <w:spacing w:after="0" w:line="204" w:lineRule="auto"/>
      <w:contextualSpacing/>
    </w:pPr>
    <w:rPr>
      <w:rFonts w:asciiTheme="majorHAnsi" w:eastAsiaTheme="majorEastAsia" w:hAnsiTheme="majorHAnsi" w:cstheme="majorBidi"/>
      <w:caps/>
      <w:color w:val="000000" w:themeColor="text2"/>
      <w:spacing w:val="-15"/>
      <w:sz w:val="72"/>
      <w:szCs w:val="72"/>
    </w:rPr>
  </w:style>
  <w:style w:type="character" w:customStyle="1" w:styleId="TitelChar">
    <w:name w:val="Titel Char"/>
    <w:basedOn w:val="Standaardalinea-lettertype"/>
    <w:link w:val="Titel"/>
    <w:rsid w:val="00C74EF5"/>
    <w:rPr>
      <w:rFonts w:asciiTheme="majorHAnsi" w:eastAsiaTheme="majorEastAsia" w:hAnsiTheme="majorHAnsi" w:cstheme="majorBidi"/>
      <w:caps/>
      <w:color w:val="000000" w:themeColor="text2"/>
      <w:spacing w:val="-15"/>
      <w:sz w:val="72"/>
      <w:szCs w:val="72"/>
    </w:rPr>
  </w:style>
  <w:style w:type="character" w:styleId="Nadruk">
    <w:name w:val="Emphasis"/>
    <w:basedOn w:val="Standaardalinea-lettertype"/>
    <w:uiPriority w:val="4"/>
    <w:qFormat/>
    <w:rsid w:val="00C74EF5"/>
    <w:rPr>
      <w:i/>
      <w:iCs/>
    </w:rPr>
  </w:style>
  <w:style w:type="character" w:customStyle="1" w:styleId="Kop3Char">
    <w:name w:val="Kop 3 Char"/>
    <w:basedOn w:val="Standaardalinea-lettertype"/>
    <w:link w:val="Kop3"/>
    <w:uiPriority w:val="4"/>
    <w:rsid w:val="00C74EF5"/>
    <w:rPr>
      <w:rFonts w:asciiTheme="majorHAnsi" w:eastAsiaTheme="majorEastAsia" w:hAnsiTheme="majorHAnsi" w:cstheme="majorBidi"/>
      <w:color w:val="A5A5A5" w:themeColor="accent1" w:themeShade="BF"/>
      <w:sz w:val="28"/>
      <w:szCs w:val="28"/>
    </w:rPr>
  </w:style>
  <w:style w:type="character" w:customStyle="1" w:styleId="Kop4Char">
    <w:name w:val="Kop 4 Char"/>
    <w:basedOn w:val="Standaardalinea-lettertype"/>
    <w:link w:val="Kop4"/>
    <w:uiPriority w:val="4"/>
    <w:rsid w:val="00C74EF5"/>
    <w:rPr>
      <w:rFonts w:asciiTheme="majorHAnsi" w:eastAsiaTheme="majorEastAsia" w:hAnsiTheme="majorHAnsi" w:cstheme="majorBidi"/>
      <w:color w:val="A5A5A5" w:themeColor="accent1" w:themeShade="BF"/>
      <w:sz w:val="24"/>
      <w:szCs w:val="24"/>
    </w:rPr>
  </w:style>
  <w:style w:type="character" w:customStyle="1" w:styleId="Kop5Char">
    <w:name w:val="Kop 5 Char"/>
    <w:basedOn w:val="Standaardalinea-lettertype"/>
    <w:link w:val="Kop5"/>
    <w:uiPriority w:val="4"/>
    <w:rsid w:val="00C74EF5"/>
    <w:rPr>
      <w:rFonts w:asciiTheme="majorHAnsi" w:eastAsiaTheme="majorEastAsia" w:hAnsiTheme="majorHAnsi" w:cstheme="majorBidi"/>
      <w:caps/>
      <w:color w:val="A5A5A5" w:themeColor="accent1" w:themeShade="BF"/>
    </w:rPr>
  </w:style>
  <w:style w:type="paragraph" w:styleId="Ballontekst">
    <w:name w:val="Balloon Text"/>
    <w:basedOn w:val="Standaard"/>
    <w:link w:val="BallontekstChar"/>
    <w:uiPriority w:val="99"/>
    <w:semiHidden/>
    <w:unhideWhenUsed/>
    <w:rsid w:val="00FF2002"/>
    <w:pPr>
      <w:spacing w:line="240" w:lineRule="auto"/>
    </w:pPr>
    <w:rPr>
      <w:rFonts w:ascii="Segoe UI" w:hAnsi="Segoe UI" w:cs="Segoe UI"/>
      <w:szCs w:val="18"/>
    </w:rPr>
  </w:style>
  <w:style w:type="character" w:customStyle="1" w:styleId="BallontekstChar">
    <w:name w:val="Ballontekst Char"/>
    <w:basedOn w:val="Standaardalinea-lettertype"/>
    <w:link w:val="Ballontekst"/>
    <w:uiPriority w:val="99"/>
    <w:semiHidden/>
    <w:rsid w:val="00FF2002"/>
    <w:rPr>
      <w:rFonts w:ascii="Segoe UI" w:hAnsi="Segoe UI" w:cs="Segoe UI"/>
      <w:kern w:val="24"/>
      <w:sz w:val="22"/>
      <w:szCs w:val="18"/>
    </w:rPr>
  </w:style>
  <w:style w:type="paragraph" w:styleId="Bibliografie">
    <w:name w:val="Bibliography"/>
    <w:basedOn w:val="Standaard"/>
    <w:next w:val="Standaard"/>
    <w:uiPriority w:val="37"/>
    <w:unhideWhenUsed/>
    <w:qFormat/>
    <w:pPr>
      <w:ind w:left="720" w:hanging="720"/>
    </w:pPr>
  </w:style>
  <w:style w:type="paragraph" w:styleId="Bloktekst">
    <w:name w:val="Block Text"/>
    <w:basedOn w:val="Standaard"/>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pPr>
    <w:rPr>
      <w:i/>
      <w:iCs/>
      <w:color w:val="595959" w:themeColor="text1" w:themeTint="A6"/>
    </w:rPr>
  </w:style>
  <w:style w:type="paragraph" w:styleId="Plattetekst">
    <w:name w:val="Body Text"/>
    <w:basedOn w:val="Standaard"/>
    <w:link w:val="PlattetekstChar"/>
    <w:uiPriority w:val="99"/>
    <w:semiHidden/>
    <w:unhideWhenUsed/>
    <w:pPr>
      <w:spacing w:after="120"/>
    </w:pPr>
  </w:style>
  <w:style w:type="character" w:customStyle="1" w:styleId="PlattetekstChar">
    <w:name w:val="Platte tekst Char"/>
    <w:basedOn w:val="Standaardalinea-lettertype"/>
    <w:link w:val="Plattetekst"/>
    <w:uiPriority w:val="99"/>
    <w:semiHidden/>
    <w:rPr>
      <w:kern w:val="24"/>
    </w:rPr>
  </w:style>
  <w:style w:type="paragraph" w:styleId="Plattetekst2">
    <w:name w:val="Body Text 2"/>
    <w:basedOn w:val="Standaard"/>
    <w:link w:val="Plattetekst2Char"/>
    <w:uiPriority w:val="99"/>
    <w:semiHidden/>
    <w:unhideWhenUsed/>
    <w:pPr>
      <w:spacing w:after="120"/>
    </w:pPr>
  </w:style>
  <w:style w:type="character" w:customStyle="1" w:styleId="Plattetekst2Char">
    <w:name w:val="Platte tekst 2 Char"/>
    <w:basedOn w:val="Standaardalinea-lettertype"/>
    <w:link w:val="Plattetekst2"/>
    <w:uiPriority w:val="99"/>
    <w:semiHidden/>
    <w:rPr>
      <w:kern w:val="24"/>
    </w:rPr>
  </w:style>
  <w:style w:type="paragraph" w:styleId="Plattetekst3">
    <w:name w:val="Body Text 3"/>
    <w:basedOn w:val="Standaard"/>
    <w:link w:val="Plattetekst3Char"/>
    <w:uiPriority w:val="99"/>
    <w:semiHidden/>
    <w:unhideWhenUsed/>
    <w:rsid w:val="00FF2002"/>
    <w:pPr>
      <w:spacing w:after="120"/>
    </w:pPr>
    <w:rPr>
      <w:szCs w:val="16"/>
    </w:rPr>
  </w:style>
  <w:style w:type="character" w:customStyle="1" w:styleId="Plattetekst3Char">
    <w:name w:val="Platte tekst 3 Char"/>
    <w:basedOn w:val="Standaardalinea-lettertype"/>
    <w:link w:val="Plattetekst3"/>
    <w:uiPriority w:val="99"/>
    <w:semiHidden/>
    <w:rsid w:val="00FF2002"/>
    <w:rPr>
      <w:kern w:val="24"/>
      <w:sz w:val="22"/>
      <w:szCs w:val="16"/>
    </w:rPr>
  </w:style>
  <w:style w:type="paragraph" w:styleId="Platteteksteersteinspringing">
    <w:name w:val="Body Text First Indent"/>
    <w:basedOn w:val="Plattetekst"/>
    <w:link w:val="PlatteteksteersteinspringingChar"/>
    <w:uiPriority w:val="99"/>
    <w:semiHidden/>
    <w:unhideWhenUsed/>
    <w:pPr>
      <w:spacing w:after="0"/>
    </w:pPr>
  </w:style>
  <w:style w:type="character" w:customStyle="1" w:styleId="PlatteteksteersteinspringingChar">
    <w:name w:val="Platte tekst eerste inspringing Char"/>
    <w:basedOn w:val="PlattetekstChar"/>
    <w:link w:val="Platteteksteersteinspringing"/>
    <w:uiPriority w:val="99"/>
    <w:semiHidden/>
    <w:rPr>
      <w:kern w:val="24"/>
    </w:rPr>
  </w:style>
  <w:style w:type="paragraph" w:styleId="Plattetekstinspringen">
    <w:name w:val="Body Text Indent"/>
    <w:basedOn w:val="Standaard"/>
    <w:link w:val="PlattetekstinspringenChar"/>
    <w:uiPriority w:val="99"/>
    <w:semiHidden/>
    <w:unhideWhenUsed/>
    <w:pPr>
      <w:spacing w:after="120"/>
      <w:ind w:left="360"/>
    </w:pPr>
  </w:style>
  <w:style w:type="character" w:customStyle="1" w:styleId="PlattetekstinspringenChar">
    <w:name w:val="Platte tekst inspringen Char"/>
    <w:basedOn w:val="Standaardalinea-lettertype"/>
    <w:link w:val="Plattetekstinspringen"/>
    <w:uiPriority w:val="99"/>
    <w:semiHidden/>
    <w:rPr>
      <w:kern w:val="24"/>
    </w:rPr>
  </w:style>
  <w:style w:type="paragraph" w:styleId="Platteteksteersteinspringing2">
    <w:name w:val="Body Text First Indent 2"/>
    <w:basedOn w:val="Plattetekstinspringen"/>
    <w:link w:val="Platteteksteersteinspringing2Char"/>
    <w:uiPriority w:val="99"/>
    <w:semiHidden/>
    <w:unhideWhenUsed/>
    <w:pPr>
      <w:spacing w:after="0"/>
    </w:pPr>
  </w:style>
  <w:style w:type="character" w:customStyle="1" w:styleId="Platteteksteersteinspringing2Char">
    <w:name w:val="Platte tekst eerste inspringing 2 Char"/>
    <w:basedOn w:val="PlattetekstinspringenChar"/>
    <w:link w:val="Platteteksteersteinspringing2"/>
    <w:uiPriority w:val="99"/>
    <w:semiHidden/>
    <w:rPr>
      <w:kern w:val="24"/>
    </w:rPr>
  </w:style>
  <w:style w:type="paragraph" w:styleId="Plattetekstinspringen2">
    <w:name w:val="Body Text Indent 2"/>
    <w:basedOn w:val="Standaard"/>
    <w:link w:val="Plattetekstinspringen2Char"/>
    <w:uiPriority w:val="99"/>
    <w:semiHidden/>
    <w:unhideWhenUsed/>
    <w:pPr>
      <w:spacing w:after="120"/>
      <w:ind w:left="360"/>
    </w:pPr>
  </w:style>
  <w:style w:type="character" w:customStyle="1" w:styleId="Plattetekstinspringen2Char">
    <w:name w:val="Platte tekst inspringen 2 Char"/>
    <w:basedOn w:val="Standaardalinea-lettertype"/>
    <w:link w:val="Plattetekstinspringen2"/>
    <w:uiPriority w:val="99"/>
    <w:semiHidden/>
    <w:rPr>
      <w:kern w:val="24"/>
    </w:rPr>
  </w:style>
  <w:style w:type="paragraph" w:styleId="Plattetekstinspringen3">
    <w:name w:val="Body Text Indent 3"/>
    <w:basedOn w:val="Standaard"/>
    <w:link w:val="Plattetekstinspringen3Char"/>
    <w:uiPriority w:val="99"/>
    <w:semiHidden/>
    <w:unhideWhenUsed/>
    <w:rsid w:val="00FF2002"/>
    <w:pPr>
      <w:spacing w:after="120"/>
      <w:ind w:left="360"/>
    </w:pPr>
    <w:rPr>
      <w:szCs w:val="16"/>
    </w:rPr>
  </w:style>
  <w:style w:type="character" w:customStyle="1" w:styleId="Plattetekstinspringen3Char">
    <w:name w:val="Platte tekst inspringen 3 Char"/>
    <w:basedOn w:val="Standaardalinea-lettertype"/>
    <w:link w:val="Plattetekstinspringen3"/>
    <w:uiPriority w:val="99"/>
    <w:semiHidden/>
    <w:rsid w:val="00FF2002"/>
    <w:rPr>
      <w:kern w:val="24"/>
      <w:sz w:val="22"/>
      <w:szCs w:val="16"/>
    </w:rPr>
  </w:style>
  <w:style w:type="paragraph" w:styleId="Bijschrift">
    <w:name w:val="caption"/>
    <w:basedOn w:val="Standaard"/>
    <w:next w:val="Standaard"/>
    <w:uiPriority w:val="35"/>
    <w:semiHidden/>
    <w:unhideWhenUsed/>
    <w:qFormat/>
    <w:rsid w:val="00C74EF5"/>
    <w:pPr>
      <w:spacing w:line="240" w:lineRule="auto"/>
    </w:pPr>
    <w:rPr>
      <w:b/>
      <w:bCs/>
      <w:smallCaps/>
      <w:color w:val="000000" w:themeColor="text2"/>
    </w:rPr>
  </w:style>
  <w:style w:type="paragraph" w:styleId="Afsluiting">
    <w:name w:val="Closing"/>
    <w:basedOn w:val="Standaard"/>
    <w:link w:val="AfsluitingChar"/>
    <w:uiPriority w:val="99"/>
    <w:semiHidden/>
    <w:unhideWhenUsed/>
    <w:pPr>
      <w:spacing w:line="240" w:lineRule="auto"/>
      <w:ind w:left="4320"/>
    </w:pPr>
  </w:style>
  <w:style w:type="character" w:customStyle="1" w:styleId="AfsluitingChar">
    <w:name w:val="Afsluiting Char"/>
    <w:basedOn w:val="Standaardalinea-lettertype"/>
    <w:link w:val="Afsluiting"/>
    <w:uiPriority w:val="99"/>
    <w:semiHidden/>
    <w:rPr>
      <w:kern w:val="24"/>
    </w:rPr>
  </w:style>
  <w:style w:type="paragraph" w:styleId="Tekstopmerking">
    <w:name w:val="annotation text"/>
    <w:basedOn w:val="Standaard"/>
    <w:link w:val="TekstopmerkingChar"/>
    <w:uiPriority w:val="99"/>
    <w:semiHidden/>
    <w:unhideWhenUsed/>
    <w:rsid w:val="00FF2002"/>
    <w:pPr>
      <w:spacing w:line="240" w:lineRule="auto"/>
    </w:pPr>
    <w:rPr>
      <w:szCs w:val="20"/>
    </w:rPr>
  </w:style>
  <w:style w:type="character" w:customStyle="1" w:styleId="TekstopmerkingChar">
    <w:name w:val="Tekst opmerking Char"/>
    <w:basedOn w:val="Standaardalinea-lettertype"/>
    <w:link w:val="Tekstopmerking"/>
    <w:uiPriority w:val="99"/>
    <w:semiHidden/>
    <w:rsid w:val="00FF2002"/>
    <w:rPr>
      <w:kern w:val="24"/>
      <w:sz w:val="22"/>
      <w:szCs w:val="20"/>
    </w:rPr>
  </w:style>
  <w:style w:type="paragraph" w:styleId="Onderwerpvanopmerking">
    <w:name w:val="annotation subject"/>
    <w:basedOn w:val="Tekstopmerking"/>
    <w:next w:val="Tekstopmerking"/>
    <w:link w:val="OnderwerpvanopmerkingChar"/>
    <w:uiPriority w:val="99"/>
    <w:semiHidden/>
    <w:unhideWhenUsed/>
    <w:rPr>
      <w:b/>
      <w:bCs/>
    </w:rPr>
  </w:style>
  <w:style w:type="character" w:customStyle="1" w:styleId="OnderwerpvanopmerkingChar">
    <w:name w:val="Onderwerp van opmerking Char"/>
    <w:basedOn w:val="TekstopmerkingChar"/>
    <w:link w:val="Onderwerpvanopmerking"/>
    <w:uiPriority w:val="99"/>
    <w:semiHidden/>
    <w:rPr>
      <w:b/>
      <w:bCs/>
      <w:kern w:val="24"/>
      <w:sz w:val="20"/>
      <w:szCs w:val="20"/>
    </w:rPr>
  </w:style>
  <w:style w:type="paragraph" w:styleId="Datum">
    <w:name w:val="Date"/>
    <w:basedOn w:val="Standaard"/>
    <w:next w:val="Standaard"/>
    <w:link w:val="DatumChar"/>
    <w:uiPriority w:val="99"/>
    <w:semiHidden/>
    <w:unhideWhenUsed/>
  </w:style>
  <w:style w:type="character" w:customStyle="1" w:styleId="DatumChar">
    <w:name w:val="Datum Char"/>
    <w:basedOn w:val="Standaardalinea-lettertype"/>
    <w:link w:val="Datum"/>
    <w:uiPriority w:val="99"/>
    <w:semiHidden/>
    <w:rPr>
      <w:kern w:val="24"/>
    </w:rPr>
  </w:style>
  <w:style w:type="paragraph" w:styleId="Documentstructuur">
    <w:name w:val="Document Map"/>
    <w:basedOn w:val="Standaard"/>
    <w:link w:val="DocumentstructuurChar"/>
    <w:uiPriority w:val="99"/>
    <w:semiHidden/>
    <w:unhideWhenUsed/>
    <w:rsid w:val="00FF2002"/>
    <w:pPr>
      <w:spacing w:line="240" w:lineRule="auto"/>
    </w:pPr>
    <w:rPr>
      <w:rFonts w:ascii="Segoe UI" w:hAnsi="Segoe UI" w:cs="Segoe UI"/>
      <w:szCs w:val="16"/>
    </w:rPr>
  </w:style>
  <w:style w:type="character" w:customStyle="1" w:styleId="DocumentstructuurChar">
    <w:name w:val="Documentstructuur Char"/>
    <w:basedOn w:val="Standaardalinea-lettertype"/>
    <w:link w:val="Documentstructuur"/>
    <w:uiPriority w:val="99"/>
    <w:semiHidden/>
    <w:rsid w:val="00FF2002"/>
    <w:rPr>
      <w:rFonts w:ascii="Segoe UI" w:hAnsi="Segoe UI" w:cs="Segoe UI"/>
      <w:kern w:val="24"/>
      <w:sz w:val="22"/>
      <w:szCs w:val="16"/>
    </w:rPr>
  </w:style>
  <w:style w:type="paragraph" w:styleId="E-mailhandtekening">
    <w:name w:val="E-mail Signature"/>
    <w:basedOn w:val="Standaard"/>
    <w:link w:val="E-mailhandtekeningChar"/>
    <w:uiPriority w:val="99"/>
    <w:semiHidden/>
    <w:unhideWhenUsed/>
    <w:pPr>
      <w:spacing w:line="240" w:lineRule="auto"/>
    </w:pPr>
  </w:style>
  <w:style w:type="character" w:customStyle="1" w:styleId="E-mailhandtekeningChar">
    <w:name w:val="E-mailhandtekening Char"/>
    <w:basedOn w:val="Standaardalinea-lettertype"/>
    <w:link w:val="E-mailhandtekening"/>
    <w:uiPriority w:val="99"/>
    <w:semiHidden/>
    <w:rPr>
      <w:kern w:val="24"/>
    </w:rPr>
  </w:style>
  <w:style w:type="paragraph" w:styleId="Voetnoottekst">
    <w:name w:val="footnote text"/>
    <w:basedOn w:val="Standaard"/>
    <w:link w:val="VoetnoottekstChar"/>
    <w:uiPriority w:val="99"/>
    <w:semiHidden/>
    <w:unhideWhenUsed/>
    <w:rsid w:val="00FF2002"/>
    <w:pPr>
      <w:spacing w:line="240" w:lineRule="auto"/>
    </w:pPr>
    <w:rPr>
      <w:szCs w:val="20"/>
    </w:rPr>
  </w:style>
  <w:style w:type="character" w:customStyle="1" w:styleId="VoetnoottekstChar">
    <w:name w:val="Voetnoottekst Char"/>
    <w:basedOn w:val="Standaardalinea-lettertype"/>
    <w:link w:val="Voetnoottekst"/>
    <w:uiPriority w:val="99"/>
    <w:semiHidden/>
    <w:rsid w:val="00FF2002"/>
    <w:rPr>
      <w:kern w:val="24"/>
      <w:sz w:val="22"/>
      <w:szCs w:val="20"/>
    </w:rPr>
  </w:style>
  <w:style w:type="paragraph" w:styleId="Adresenvelop">
    <w:name w:val="envelope address"/>
    <w:basedOn w:val="Standaard"/>
    <w:uiPriority w:val="99"/>
    <w:semiHidden/>
    <w:unhideWhenUsed/>
    <w:pPr>
      <w:framePr w:w="7920" w:h="1980" w:hRule="exact" w:hSpace="180" w:wrap="auto" w:hAnchor="page" w:xAlign="center" w:yAlign="bottom"/>
      <w:spacing w:line="240" w:lineRule="auto"/>
      <w:ind w:left="2880"/>
    </w:pPr>
    <w:rPr>
      <w:rFonts w:asciiTheme="majorHAnsi" w:eastAsiaTheme="majorEastAsia" w:hAnsiTheme="majorHAnsi" w:cstheme="majorBidi"/>
    </w:rPr>
  </w:style>
  <w:style w:type="paragraph" w:styleId="Afzender">
    <w:name w:val="envelope return"/>
    <w:basedOn w:val="Standaard"/>
    <w:uiPriority w:val="99"/>
    <w:semiHidden/>
    <w:unhideWhenUsed/>
    <w:rsid w:val="00FF2002"/>
    <w:pPr>
      <w:spacing w:line="240" w:lineRule="auto"/>
    </w:pPr>
    <w:rPr>
      <w:rFonts w:asciiTheme="majorHAnsi" w:eastAsiaTheme="majorEastAsia" w:hAnsiTheme="majorHAnsi" w:cstheme="majorBidi"/>
      <w:szCs w:val="20"/>
    </w:rPr>
  </w:style>
  <w:style w:type="paragraph" w:styleId="Voettekst">
    <w:name w:val="footer"/>
    <w:basedOn w:val="Standaard"/>
    <w:link w:val="VoettekstChar"/>
    <w:uiPriority w:val="99"/>
    <w:unhideWhenUsed/>
    <w:rsid w:val="008002C0"/>
    <w:pPr>
      <w:spacing w:line="240" w:lineRule="auto"/>
    </w:pPr>
  </w:style>
  <w:style w:type="character" w:customStyle="1" w:styleId="VoettekstChar">
    <w:name w:val="Voettekst Char"/>
    <w:basedOn w:val="Standaardalinea-lettertype"/>
    <w:link w:val="Voettekst"/>
    <w:uiPriority w:val="99"/>
    <w:rsid w:val="008002C0"/>
    <w:rPr>
      <w:kern w:val="24"/>
    </w:rPr>
  </w:style>
  <w:style w:type="table" w:styleId="Tabelraster">
    <w:name w:val="Table Grid"/>
    <w:basedOn w:val="Standaardtabe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licht">
    <w:name w:val="Grid Table Light"/>
    <w:basedOn w:val="Standaardtabe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Kop6Char">
    <w:name w:val="Kop 6 Char"/>
    <w:basedOn w:val="Standaardalinea-lettertype"/>
    <w:link w:val="Kop6"/>
    <w:uiPriority w:val="9"/>
    <w:semiHidden/>
    <w:rsid w:val="00C74EF5"/>
    <w:rPr>
      <w:rFonts w:asciiTheme="majorHAnsi" w:eastAsiaTheme="majorEastAsia" w:hAnsiTheme="majorHAnsi" w:cstheme="majorBidi"/>
      <w:i/>
      <w:iCs/>
      <w:caps/>
      <w:color w:val="6E6E6E" w:themeColor="accent1" w:themeShade="80"/>
    </w:rPr>
  </w:style>
  <w:style w:type="character" w:customStyle="1" w:styleId="Kop7Char">
    <w:name w:val="Kop 7 Char"/>
    <w:basedOn w:val="Standaardalinea-lettertype"/>
    <w:link w:val="Kop7"/>
    <w:uiPriority w:val="9"/>
    <w:semiHidden/>
    <w:rsid w:val="00C74EF5"/>
    <w:rPr>
      <w:rFonts w:asciiTheme="majorHAnsi" w:eastAsiaTheme="majorEastAsia" w:hAnsiTheme="majorHAnsi" w:cstheme="majorBidi"/>
      <w:b/>
      <w:bCs/>
      <w:color w:val="6E6E6E" w:themeColor="accent1" w:themeShade="80"/>
    </w:rPr>
  </w:style>
  <w:style w:type="character" w:customStyle="1" w:styleId="Kop8Char">
    <w:name w:val="Kop 8 Char"/>
    <w:basedOn w:val="Standaardalinea-lettertype"/>
    <w:link w:val="Kop8"/>
    <w:uiPriority w:val="9"/>
    <w:semiHidden/>
    <w:rsid w:val="00C74EF5"/>
    <w:rPr>
      <w:rFonts w:asciiTheme="majorHAnsi" w:eastAsiaTheme="majorEastAsia" w:hAnsiTheme="majorHAnsi" w:cstheme="majorBidi"/>
      <w:b/>
      <w:bCs/>
      <w:i/>
      <w:iCs/>
      <w:color w:val="6E6E6E" w:themeColor="accent1" w:themeShade="80"/>
    </w:rPr>
  </w:style>
  <w:style w:type="character" w:customStyle="1" w:styleId="Kop9Char">
    <w:name w:val="Kop 9 Char"/>
    <w:basedOn w:val="Standaardalinea-lettertype"/>
    <w:link w:val="Kop9"/>
    <w:uiPriority w:val="9"/>
    <w:semiHidden/>
    <w:rsid w:val="00C74EF5"/>
    <w:rPr>
      <w:rFonts w:asciiTheme="majorHAnsi" w:eastAsiaTheme="majorEastAsia" w:hAnsiTheme="majorHAnsi" w:cstheme="majorBidi"/>
      <w:i/>
      <w:iCs/>
      <w:color w:val="6E6E6E" w:themeColor="accent1" w:themeShade="80"/>
    </w:rPr>
  </w:style>
  <w:style w:type="paragraph" w:styleId="HTML-adres">
    <w:name w:val="HTML Address"/>
    <w:basedOn w:val="Standaard"/>
    <w:link w:val="HTML-adresChar"/>
    <w:uiPriority w:val="99"/>
    <w:semiHidden/>
    <w:unhideWhenUsed/>
    <w:pPr>
      <w:spacing w:line="240" w:lineRule="auto"/>
    </w:pPr>
    <w:rPr>
      <w:i/>
      <w:iCs/>
    </w:rPr>
  </w:style>
  <w:style w:type="character" w:customStyle="1" w:styleId="HTML-adresChar">
    <w:name w:val="HTML-adres Char"/>
    <w:basedOn w:val="Standaardalinea-lettertype"/>
    <w:link w:val="HTML-adres"/>
    <w:uiPriority w:val="99"/>
    <w:semiHidden/>
    <w:rPr>
      <w:i/>
      <w:iCs/>
      <w:kern w:val="24"/>
    </w:rPr>
  </w:style>
  <w:style w:type="paragraph" w:styleId="HTML-voorafopgemaakt">
    <w:name w:val="HTML Preformatted"/>
    <w:basedOn w:val="Standaard"/>
    <w:link w:val="HTML-voorafopgemaaktChar"/>
    <w:uiPriority w:val="99"/>
    <w:semiHidden/>
    <w:unhideWhenUsed/>
    <w:rsid w:val="00FF2002"/>
    <w:pPr>
      <w:spacing w:line="240" w:lineRule="auto"/>
    </w:pPr>
    <w:rPr>
      <w:rFonts w:ascii="Consolas" w:hAnsi="Consolas" w:cs="Consolas"/>
      <w:szCs w:val="20"/>
    </w:rPr>
  </w:style>
  <w:style w:type="character" w:customStyle="1" w:styleId="HTML-voorafopgemaaktChar">
    <w:name w:val="HTML - vooraf opgemaakt Char"/>
    <w:basedOn w:val="Standaardalinea-lettertype"/>
    <w:link w:val="HTML-voorafopgemaakt"/>
    <w:uiPriority w:val="99"/>
    <w:semiHidden/>
    <w:rsid w:val="00FF2002"/>
    <w:rPr>
      <w:rFonts w:ascii="Consolas" w:hAnsi="Consolas" w:cs="Consolas"/>
      <w:kern w:val="24"/>
      <w:sz w:val="22"/>
      <w:szCs w:val="20"/>
    </w:rPr>
  </w:style>
  <w:style w:type="paragraph" w:styleId="Index1">
    <w:name w:val="index 1"/>
    <w:basedOn w:val="Standaard"/>
    <w:next w:val="Standaard"/>
    <w:autoRedefine/>
    <w:uiPriority w:val="99"/>
    <w:semiHidden/>
    <w:unhideWhenUsed/>
    <w:pPr>
      <w:spacing w:line="240" w:lineRule="auto"/>
      <w:ind w:left="240"/>
    </w:pPr>
  </w:style>
  <w:style w:type="paragraph" w:styleId="Index2">
    <w:name w:val="index 2"/>
    <w:basedOn w:val="Standaard"/>
    <w:next w:val="Standaard"/>
    <w:autoRedefine/>
    <w:uiPriority w:val="99"/>
    <w:semiHidden/>
    <w:unhideWhenUsed/>
    <w:pPr>
      <w:spacing w:line="240" w:lineRule="auto"/>
      <w:ind w:left="480"/>
    </w:pPr>
  </w:style>
  <w:style w:type="paragraph" w:styleId="Index3">
    <w:name w:val="index 3"/>
    <w:basedOn w:val="Standaard"/>
    <w:next w:val="Standaard"/>
    <w:autoRedefine/>
    <w:uiPriority w:val="99"/>
    <w:semiHidden/>
    <w:unhideWhenUsed/>
    <w:pPr>
      <w:spacing w:line="240" w:lineRule="auto"/>
      <w:ind w:left="720"/>
    </w:pPr>
  </w:style>
  <w:style w:type="paragraph" w:styleId="Index4">
    <w:name w:val="index 4"/>
    <w:basedOn w:val="Standaard"/>
    <w:next w:val="Standaard"/>
    <w:autoRedefine/>
    <w:uiPriority w:val="99"/>
    <w:semiHidden/>
    <w:unhideWhenUsed/>
    <w:pPr>
      <w:spacing w:line="240" w:lineRule="auto"/>
      <w:ind w:left="960"/>
    </w:pPr>
  </w:style>
  <w:style w:type="paragraph" w:styleId="Index5">
    <w:name w:val="index 5"/>
    <w:basedOn w:val="Standaard"/>
    <w:next w:val="Standaard"/>
    <w:autoRedefine/>
    <w:uiPriority w:val="99"/>
    <w:semiHidden/>
    <w:unhideWhenUsed/>
    <w:pPr>
      <w:spacing w:line="240" w:lineRule="auto"/>
      <w:ind w:left="1200"/>
    </w:pPr>
  </w:style>
  <w:style w:type="paragraph" w:styleId="Index6">
    <w:name w:val="index 6"/>
    <w:basedOn w:val="Standaard"/>
    <w:next w:val="Standaard"/>
    <w:autoRedefine/>
    <w:uiPriority w:val="99"/>
    <w:semiHidden/>
    <w:unhideWhenUsed/>
    <w:pPr>
      <w:spacing w:line="240" w:lineRule="auto"/>
      <w:ind w:left="1440"/>
    </w:pPr>
  </w:style>
  <w:style w:type="paragraph" w:styleId="Index7">
    <w:name w:val="index 7"/>
    <w:basedOn w:val="Standaard"/>
    <w:next w:val="Standaard"/>
    <w:autoRedefine/>
    <w:uiPriority w:val="99"/>
    <w:semiHidden/>
    <w:unhideWhenUsed/>
    <w:pPr>
      <w:spacing w:line="240" w:lineRule="auto"/>
      <w:ind w:left="1680"/>
    </w:pPr>
  </w:style>
  <w:style w:type="paragraph" w:styleId="Index8">
    <w:name w:val="index 8"/>
    <w:basedOn w:val="Standaard"/>
    <w:next w:val="Standaard"/>
    <w:autoRedefine/>
    <w:uiPriority w:val="99"/>
    <w:semiHidden/>
    <w:unhideWhenUsed/>
    <w:pPr>
      <w:spacing w:line="240" w:lineRule="auto"/>
      <w:ind w:left="1920"/>
    </w:pPr>
  </w:style>
  <w:style w:type="paragraph" w:styleId="Index9">
    <w:name w:val="index 9"/>
    <w:basedOn w:val="Standaard"/>
    <w:next w:val="Standaard"/>
    <w:autoRedefine/>
    <w:uiPriority w:val="99"/>
    <w:semiHidden/>
    <w:unhideWhenUsed/>
    <w:pPr>
      <w:spacing w:line="240" w:lineRule="auto"/>
      <w:ind w:left="2160"/>
    </w:pPr>
  </w:style>
  <w:style w:type="paragraph" w:styleId="Indexkop">
    <w:name w:val="index heading"/>
    <w:basedOn w:val="Standaard"/>
    <w:next w:val="Index1"/>
    <w:uiPriority w:val="99"/>
    <w:semiHidden/>
    <w:unhideWhenUsed/>
    <w:rPr>
      <w:rFonts w:asciiTheme="majorHAnsi" w:eastAsiaTheme="majorEastAsia" w:hAnsiTheme="majorHAnsi" w:cstheme="majorBidi"/>
      <w:b/>
      <w:bCs/>
    </w:rPr>
  </w:style>
  <w:style w:type="paragraph" w:styleId="Duidelijkcitaat">
    <w:name w:val="Intense Quote"/>
    <w:basedOn w:val="Standaard"/>
    <w:next w:val="Standaard"/>
    <w:link w:val="DuidelijkcitaatChar"/>
    <w:uiPriority w:val="30"/>
    <w:qFormat/>
    <w:rsid w:val="00C74EF5"/>
    <w:pPr>
      <w:spacing w:before="100" w:beforeAutospacing="1" w:after="240" w:line="240" w:lineRule="auto"/>
      <w:ind w:left="720"/>
      <w:jc w:val="center"/>
    </w:pPr>
    <w:rPr>
      <w:rFonts w:asciiTheme="majorHAnsi" w:eastAsiaTheme="majorEastAsia" w:hAnsiTheme="majorHAnsi" w:cstheme="majorBidi"/>
      <w:color w:val="000000" w:themeColor="text2"/>
      <w:spacing w:val="-6"/>
      <w:sz w:val="32"/>
      <w:szCs w:val="32"/>
    </w:rPr>
  </w:style>
  <w:style w:type="character" w:customStyle="1" w:styleId="DuidelijkcitaatChar">
    <w:name w:val="Duidelijk citaat Char"/>
    <w:basedOn w:val="Standaardalinea-lettertype"/>
    <w:link w:val="Duidelijkcitaat"/>
    <w:uiPriority w:val="30"/>
    <w:rsid w:val="00C74EF5"/>
    <w:rPr>
      <w:rFonts w:asciiTheme="majorHAnsi" w:eastAsiaTheme="majorEastAsia" w:hAnsiTheme="majorHAnsi" w:cstheme="majorBidi"/>
      <w:color w:val="000000" w:themeColor="text2"/>
      <w:spacing w:val="-6"/>
      <w:sz w:val="32"/>
      <w:szCs w:val="32"/>
    </w:rPr>
  </w:style>
  <w:style w:type="paragraph" w:styleId="Lijst">
    <w:name w:val="List"/>
    <w:basedOn w:val="Standaard"/>
    <w:uiPriority w:val="99"/>
    <w:semiHidden/>
    <w:unhideWhenUsed/>
    <w:pPr>
      <w:ind w:left="360"/>
      <w:contextualSpacing/>
    </w:pPr>
  </w:style>
  <w:style w:type="paragraph" w:styleId="Lijst2">
    <w:name w:val="List 2"/>
    <w:basedOn w:val="Standaard"/>
    <w:uiPriority w:val="99"/>
    <w:semiHidden/>
    <w:unhideWhenUsed/>
    <w:pPr>
      <w:ind w:left="720"/>
      <w:contextualSpacing/>
    </w:pPr>
  </w:style>
  <w:style w:type="paragraph" w:styleId="Lijst3">
    <w:name w:val="List 3"/>
    <w:basedOn w:val="Standaard"/>
    <w:uiPriority w:val="99"/>
    <w:semiHidden/>
    <w:unhideWhenUsed/>
    <w:pPr>
      <w:ind w:left="1080"/>
      <w:contextualSpacing/>
    </w:pPr>
  </w:style>
  <w:style w:type="paragraph" w:styleId="Lijst4">
    <w:name w:val="List 4"/>
    <w:basedOn w:val="Standaard"/>
    <w:uiPriority w:val="99"/>
    <w:semiHidden/>
    <w:unhideWhenUsed/>
    <w:pPr>
      <w:ind w:left="1440"/>
      <w:contextualSpacing/>
    </w:pPr>
  </w:style>
  <w:style w:type="paragraph" w:styleId="Lijst5">
    <w:name w:val="List 5"/>
    <w:basedOn w:val="Standaard"/>
    <w:uiPriority w:val="99"/>
    <w:semiHidden/>
    <w:unhideWhenUsed/>
    <w:pPr>
      <w:ind w:left="1800"/>
      <w:contextualSpacing/>
    </w:pPr>
  </w:style>
  <w:style w:type="paragraph" w:styleId="Lijstopsomteken">
    <w:name w:val="List Bullet"/>
    <w:basedOn w:val="Standaard"/>
    <w:uiPriority w:val="9"/>
    <w:unhideWhenUsed/>
    <w:qFormat/>
    <w:pPr>
      <w:numPr>
        <w:numId w:val="1"/>
      </w:numPr>
      <w:contextualSpacing/>
    </w:pPr>
  </w:style>
  <w:style w:type="paragraph" w:styleId="Lijstopsomteken2">
    <w:name w:val="List Bullet 2"/>
    <w:basedOn w:val="Standaard"/>
    <w:uiPriority w:val="99"/>
    <w:semiHidden/>
    <w:unhideWhenUsed/>
    <w:pPr>
      <w:numPr>
        <w:numId w:val="2"/>
      </w:numPr>
      <w:ind w:firstLine="0"/>
      <w:contextualSpacing/>
    </w:pPr>
  </w:style>
  <w:style w:type="paragraph" w:styleId="Lijstopsomteken3">
    <w:name w:val="List Bullet 3"/>
    <w:basedOn w:val="Standaard"/>
    <w:uiPriority w:val="99"/>
    <w:semiHidden/>
    <w:unhideWhenUsed/>
    <w:pPr>
      <w:numPr>
        <w:numId w:val="3"/>
      </w:numPr>
      <w:ind w:firstLine="0"/>
      <w:contextualSpacing/>
    </w:pPr>
  </w:style>
  <w:style w:type="paragraph" w:styleId="Lijstopsomteken4">
    <w:name w:val="List Bullet 4"/>
    <w:basedOn w:val="Standaard"/>
    <w:uiPriority w:val="99"/>
    <w:semiHidden/>
    <w:unhideWhenUsed/>
    <w:pPr>
      <w:numPr>
        <w:numId w:val="4"/>
      </w:numPr>
      <w:ind w:firstLine="0"/>
      <w:contextualSpacing/>
    </w:pPr>
  </w:style>
  <w:style w:type="paragraph" w:styleId="Lijstopsomteken5">
    <w:name w:val="List Bullet 5"/>
    <w:basedOn w:val="Standaard"/>
    <w:uiPriority w:val="99"/>
    <w:semiHidden/>
    <w:unhideWhenUsed/>
    <w:pPr>
      <w:numPr>
        <w:numId w:val="5"/>
      </w:numPr>
      <w:ind w:firstLine="0"/>
      <w:contextualSpacing/>
    </w:pPr>
  </w:style>
  <w:style w:type="paragraph" w:styleId="Lijstvoortzetting">
    <w:name w:val="List Continue"/>
    <w:basedOn w:val="Standaard"/>
    <w:uiPriority w:val="99"/>
    <w:semiHidden/>
    <w:unhideWhenUsed/>
    <w:pPr>
      <w:spacing w:after="120"/>
      <w:ind w:left="360"/>
      <w:contextualSpacing/>
    </w:pPr>
  </w:style>
  <w:style w:type="paragraph" w:styleId="Lijstvoortzetting2">
    <w:name w:val="List Continue 2"/>
    <w:basedOn w:val="Standaard"/>
    <w:uiPriority w:val="99"/>
    <w:semiHidden/>
    <w:unhideWhenUsed/>
    <w:pPr>
      <w:spacing w:after="120"/>
      <w:ind w:left="720"/>
      <w:contextualSpacing/>
    </w:pPr>
  </w:style>
  <w:style w:type="paragraph" w:styleId="Lijstvoortzetting3">
    <w:name w:val="List Continue 3"/>
    <w:basedOn w:val="Standaard"/>
    <w:uiPriority w:val="99"/>
    <w:semiHidden/>
    <w:unhideWhenUsed/>
    <w:pPr>
      <w:spacing w:after="120"/>
      <w:ind w:left="1080"/>
      <w:contextualSpacing/>
    </w:pPr>
  </w:style>
  <w:style w:type="paragraph" w:styleId="Lijstvoortzetting4">
    <w:name w:val="List Continue 4"/>
    <w:basedOn w:val="Standaard"/>
    <w:uiPriority w:val="99"/>
    <w:semiHidden/>
    <w:unhideWhenUsed/>
    <w:pPr>
      <w:spacing w:after="120"/>
      <w:ind w:left="1440"/>
      <w:contextualSpacing/>
    </w:pPr>
  </w:style>
  <w:style w:type="paragraph" w:styleId="Lijstvoortzetting5">
    <w:name w:val="List Continue 5"/>
    <w:basedOn w:val="Standaard"/>
    <w:uiPriority w:val="99"/>
    <w:semiHidden/>
    <w:unhideWhenUsed/>
    <w:pPr>
      <w:spacing w:after="120"/>
      <w:ind w:left="1800"/>
      <w:contextualSpacing/>
    </w:pPr>
  </w:style>
  <w:style w:type="paragraph" w:styleId="Lijstnummering">
    <w:name w:val="List Number"/>
    <w:basedOn w:val="Standaard"/>
    <w:uiPriority w:val="9"/>
    <w:unhideWhenUsed/>
    <w:qFormat/>
    <w:pPr>
      <w:numPr>
        <w:numId w:val="6"/>
      </w:numPr>
      <w:contextualSpacing/>
    </w:pPr>
  </w:style>
  <w:style w:type="paragraph" w:styleId="Lijstnummering2">
    <w:name w:val="List Number 2"/>
    <w:basedOn w:val="Standaard"/>
    <w:uiPriority w:val="99"/>
    <w:semiHidden/>
    <w:unhideWhenUsed/>
    <w:pPr>
      <w:numPr>
        <w:numId w:val="7"/>
      </w:numPr>
      <w:ind w:firstLine="0"/>
      <w:contextualSpacing/>
    </w:pPr>
  </w:style>
  <w:style w:type="paragraph" w:styleId="Lijstnummering3">
    <w:name w:val="List Number 3"/>
    <w:basedOn w:val="Standaard"/>
    <w:uiPriority w:val="99"/>
    <w:semiHidden/>
    <w:unhideWhenUsed/>
    <w:pPr>
      <w:numPr>
        <w:numId w:val="8"/>
      </w:numPr>
      <w:ind w:firstLine="0"/>
      <w:contextualSpacing/>
    </w:pPr>
  </w:style>
  <w:style w:type="paragraph" w:styleId="Lijstnummering4">
    <w:name w:val="List Number 4"/>
    <w:basedOn w:val="Standaard"/>
    <w:uiPriority w:val="99"/>
    <w:semiHidden/>
    <w:unhideWhenUsed/>
    <w:pPr>
      <w:numPr>
        <w:numId w:val="9"/>
      </w:numPr>
      <w:ind w:firstLine="0"/>
      <w:contextualSpacing/>
    </w:pPr>
  </w:style>
  <w:style w:type="paragraph" w:styleId="Lijstnummering5">
    <w:name w:val="List Number 5"/>
    <w:basedOn w:val="Standaard"/>
    <w:uiPriority w:val="99"/>
    <w:semiHidden/>
    <w:unhideWhenUsed/>
    <w:pPr>
      <w:numPr>
        <w:numId w:val="10"/>
      </w:numPr>
      <w:ind w:firstLine="0"/>
      <w:contextualSpacing/>
    </w:pPr>
  </w:style>
  <w:style w:type="paragraph" w:styleId="Lijstalinea">
    <w:name w:val="List Paragraph"/>
    <w:basedOn w:val="Standaard"/>
    <w:uiPriority w:val="34"/>
    <w:qFormat/>
    <w:pPr>
      <w:ind w:left="720"/>
      <w:contextualSpacing/>
    </w:pPr>
  </w:style>
  <w:style w:type="paragraph" w:styleId="Macrotekst">
    <w:name w:val="macro"/>
    <w:link w:val="Macroteks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kern w:val="24"/>
      <w:szCs w:val="20"/>
    </w:rPr>
  </w:style>
  <w:style w:type="character" w:customStyle="1" w:styleId="MacrotekstChar">
    <w:name w:val="Macrotekst Char"/>
    <w:basedOn w:val="Standaardalinea-lettertype"/>
    <w:link w:val="Macrotekst"/>
    <w:uiPriority w:val="99"/>
    <w:semiHidden/>
    <w:rsid w:val="00FF2002"/>
    <w:rPr>
      <w:rFonts w:ascii="Consolas" w:hAnsi="Consolas" w:cs="Consolas"/>
      <w:kern w:val="24"/>
      <w:sz w:val="22"/>
      <w:szCs w:val="20"/>
    </w:rPr>
  </w:style>
  <w:style w:type="paragraph" w:styleId="Berichtkop">
    <w:name w:val="Message Header"/>
    <w:basedOn w:val="Standaard"/>
    <w:link w:val="Berichtkop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pPr>
    <w:rPr>
      <w:rFonts w:asciiTheme="majorHAnsi" w:eastAsiaTheme="majorEastAsia" w:hAnsiTheme="majorHAnsi" w:cstheme="majorBidi"/>
    </w:rPr>
  </w:style>
  <w:style w:type="character" w:customStyle="1" w:styleId="BerichtkopChar">
    <w:name w:val="Berichtkop Char"/>
    <w:basedOn w:val="Standaardalinea-lettertype"/>
    <w:link w:val="Berichtkop"/>
    <w:uiPriority w:val="99"/>
    <w:semiHidden/>
    <w:rPr>
      <w:rFonts w:asciiTheme="majorHAnsi" w:eastAsiaTheme="majorEastAsia" w:hAnsiTheme="majorHAnsi" w:cstheme="majorBidi"/>
      <w:kern w:val="24"/>
      <w:shd w:val="pct20" w:color="auto" w:fill="auto"/>
    </w:rPr>
  </w:style>
  <w:style w:type="paragraph" w:styleId="Normaalweb">
    <w:name w:val="Normal (Web)"/>
    <w:basedOn w:val="Standaard"/>
    <w:uiPriority w:val="99"/>
    <w:semiHidden/>
    <w:unhideWhenUsed/>
    <w:rPr>
      <w:rFonts w:ascii="Times New Roman" w:hAnsi="Times New Roman" w:cs="Times New Roman"/>
    </w:rPr>
  </w:style>
  <w:style w:type="paragraph" w:styleId="Standaardinspringing">
    <w:name w:val="Normal Indent"/>
    <w:basedOn w:val="Standaard"/>
    <w:uiPriority w:val="99"/>
    <w:semiHidden/>
    <w:unhideWhenUsed/>
    <w:pPr>
      <w:ind w:left="720"/>
    </w:pPr>
  </w:style>
  <w:style w:type="paragraph" w:styleId="Notitiekop">
    <w:name w:val="Note Heading"/>
    <w:basedOn w:val="Standaard"/>
    <w:next w:val="Standaard"/>
    <w:link w:val="NotitiekopChar"/>
    <w:uiPriority w:val="99"/>
    <w:semiHidden/>
    <w:unhideWhenUsed/>
    <w:pPr>
      <w:spacing w:line="240" w:lineRule="auto"/>
    </w:pPr>
  </w:style>
  <w:style w:type="character" w:customStyle="1" w:styleId="NotitiekopChar">
    <w:name w:val="Notitiekop Char"/>
    <w:basedOn w:val="Standaardalinea-lettertype"/>
    <w:link w:val="Notitiekop"/>
    <w:uiPriority w:val="99"/>
    <w:semiHidden/>
    <w:rPr>
      <w:kern w:val="24"/>
    </w:rPr>
  </w:style>
  <w:style w:type="paragraph" w:styleId="Tekstzonderopmaak">
    <w:name w:val="Plain Text"/>
    <w:basedOn w:val="Standaard"/>
    <w:link w:val="TekstzonderopmaakChar"/>
    <w:uiPriority w:val="99"/>
    <w:semiHidden/>
    <w:unhideWhenUsed/>
    <w:rsid w:val="00FF2002"/>
    <w:pPr>
      <w:spacing w:line="240" w:lineRule="auto"/>
    </w:pPr>
    <w:rPr>
      <w:rFonts w:ascii="Consolas" w:hAnsi="Consolas" w:cs="Consolas"/>
      <w:szCs w:val="21"/>
    </w:rPr>
  </w:style>
  <w:style w:type="character" w:customStyle="1" w:styleId="TekstzonderopmaakChar">
    <w:name w:val="Tekst zonder opmaak Char"/>
    <w:basedOn w:val="Standaardalinea-lettertype"/>
    <w:link w:val="Tekstzonderopmaak"/>
    <w:uiPriority w:val="99"/>
    <w:semiHidden/>
    <w:rsid w:val="00FF2002"/>
    <w:rPr>
      <w:rFonts w:ascii="Consolas" w:hAnsi="Consolas" w:cs="Consolas"/>
      <w:kern w:val="24"/>
      <w:sz w:val="22"/>
      <w:szCs w:val="21"/>
    </w:rPr>
  </w:style>
  <w:style w:type="paragraph" w:styleId="Citaat">
    <w:name w:val="Quote"/>
    <w:basedOn w:val="Standaard"/>
    <w:next w:val="Standaard"/>
    <w:link w:val="CitaatChar"/>
    <w:uiPriority w:val="29"/>
    <w:qFormat/>
    <w:rsid w:val="00C74EF5"/>
    <w:pPr>
      <w:spacing w:before="120" w:after="120"/>
      <w:ind w:left="720"/>
    </w:pPr>
    <w:rPr>
      <w:color w:val="000000" w:themeColor="text2"/>
      <w:sz w:val="24"/>
      <w:szCs w:val="24"/>
    </w:rPr>
  </w:style>
  <w:style w:type="character" w:customStyle="1" w:styleId="CitaatChar">
    <w:name w:val="Citaat Char"/>
    <w:basedOn w:val="Standaardalinea-lettertype"/>
    <w:link w:val="Citaat"/>
    <w:uiPriority w:val="29"/>
    <w:rsid w:val="00C74EF5"/>
    <w:rPr>
      <w:color w:val="000000" w:themeColor="text2"/>
      <w:sz w:val="24"/>
      <w:szCs w:val="24"/>
    </w:rPr>
  </w:style>
  <w:style w:type="paragraph" w:styleId="Aanhef">
    <w:name w:val="Salutation"/>
    <w:basedOn w:val="Standaard"/>
    <w:next w:val="Standaard"/>
    <w:link w:val="AanhefChar"/>
    <w:uiPriority w:val="99"/>
    <w:semiHidden/>
    <w:unhideWhenUsed/>
  </w:style>
  <w:style w:type="character" w:customStyle="1" w:styleId="AanhefChar">
    <w:name w:val="Aanhef Char"/>
    <w:basedOn w:val="Standaardalinea-lettertype"/>
    <w:link w:val="Aanhef"/>
    <w:uiPriority w:val="99"/>
    <w:semiHidden/>
    <w:rPr>
      <w:kern w:val="24"/>
    </w:rPr>
  </w:style>
  <w:style w:type="paragraph" w:styleId="Handtekening">
    <w:name w:val="Signature"/>
    <w:basedOn w:val="Standaard"/>
    <w:link w:val="HandtekeningChar"/>
    <w:uiPriority w:val="99"/>
    <w:semiHidden/>
    <w:unhideWhenUsed/>
    <w:pPr>
      <w:spacing w:line="240" w:lineRule="auto"/>
      <w:ind w:left="4320"/>
    </w:pPr>
  </w:style>
  <w:style w:type="character" w:customStyle="1" w:styleId="HandtekeningChar">
    <w:name w:val="Handtekening Char"/>
    <w:basedOn w:val="Standaardalinea-lettertype"/>
    <w:link w:val="Handtekening"/>
    <w:uiPriority w:val="99"/>
    <w:semiHidden/>
    <w:rPr>
      <w:kern w:val="24"/>
    </w:rPr>
  </w:style>
  <w:style w:type="paragraph" w:styleId="Bronvermelding">
    <w:name w:val="table of authorities"/>
    <w:basedOn w:val="Standaard"/>
    <w:next w:val="Standaard"/>
    <w:uiPriority w:val="99"/>
    <w:semiHidden/>
    <w:unhideWhenUsed/>
    <w:pPr>
      <w:ind w:left="240"/>
    </w:pPr>
  </w:style>
  <w:style w:type="paragraph" w:styleId="Lijstmetafbeeldingen">
    <w:name w:val="table of figures"/>
    <w:basedOn w:val="Standaard"/>
    <w:next w:val="Standaard"/>
    <w:uiPriority w:val="99"/>
    <w:semiHidden/>
    <w:unhideWhenUsed/>
  </w:style>
  <w:style w:type="paragraph" w:styleId="Kopbronvermelding">
    <w:name w:val="toa heading"/>
    <w:basedOn w:val="Standaard"/>
    <w:next w:val="Standaard"/>
    <w:uiPriority w:val="99"/>
    <w:semiHidden/>
    <w:unhideWhenUsed/>
    <w:pPr>
      <w:spacing w:before="120"/>
    </w:pPr>
    <w:rPr>
      <w:rFonts w:asciiTheme="majorHAnsi" w:eastAsiaTheme="majorEastAsia" w:hAnsiTheme="majorHAnsi" w:cstheme="majorBidi"/>
      <w:b/>
      <w:bCs/>
    </w:rPr>
  </w:style>
  <w:style w:type="paragraph" w:styleId="Inhopg4">
    <w:name w:val="toc 4"/>
    <w:basedOn w:val="Standaard"/>
    <w:next w:val="Standaard"/>
    <w:autoRedefine/>
    <w:uiPriority w:val="39"/>
    <w:semiHidden/>
    <w:unhideWhenUsed/>
    <w:pPr>
      <w:spacing w:after="100"/>
      <w:ind w:left="720"/>
    </w:pPr>
  </w:style>
  <w:style w:type="paragraph" w:styleId="Inhopg5">
    <w:name w:val="toc 5"/>
    <w:basedOn w:val="Standaard"/>
    <w:next w:val="Standaard"/>
    <w:autoRedefine/>
    <w:uiPriority w:val="39"/>
    <w:semiHidden/>
    <w:unhideWhenUsed/>
    <w:pPr>
      <w:spacing w:after="100"/>
      <w:ind w:left="960"/>
    </w:pPr>
  </w:style>
  <w:style w:type="paragraph" w:styleId="Inhopg6">
    <w:name w:val="toc 6"/>
    <w:basedOn w:val="Standaard"/>
    <w:next w:val="Standaard"/>
    <w:autoRedefine/>
    <w:uiPriority w:val="39"/>
    <w:semiHidden/>
    <w:unhideWhenUsed/>
    <w:pPr>
      <w:spacing w:after="100"/>
      <w:ind w:left="1200"/>
    </w:pPr>
  </w:style>
  <w:style w:type="paragraph" w:styleId="Inhopg7">
    <w:name w:val="toc 7"/>
    <w:basedOn w:val="Standaard"/>
    <w:next w:val="Standaard"/>
    <w:autoRedefine/>
    <w:uiPriority w:val="39"/>
    <w:semiHidden/>
    <w:unhideWhenUsed/>
    <w:pPr>
      <w:spacing w:after="100"/>
      <w:ind w:left="1440"/>
    </w:pPr>
  </w:style>
  <w:style w:type="paragraph" w:styleId="Inhopg8">
    <w:name w:val="toc 8"/>
    <w:basedOn w:val="Standaard"/>
    <w:next w:val="Standaard"/>
    <w:autoRedefine/>
    <w:uiPriority w:val="39"/>
    <w:semiHidden/>
    <w:unhideWhenUsed/>
    <w:pPr>
      <w:spacing w:after="100"/>
      <w:ind w:left="1680"/>
    </w:pPr>
  </w:style>
  <w:style w:type="paragraph" w:styleId="Inhopg9">
    <w:name w:val="toc 9"/>
    <w:basedOn w:val="Standaard"/>
    <w:next w:val="Standaard"/>
    <w:autoRedefine/>
    <w:uiPriority w:val="39"/>
    <w:semiHidden/>
    <w:unhideWhenUsed/>
    <w:pPr>
      <w:spacing w:after="100"/>
      <w:ind w:left="1920"/>
    </w:pPr>
  </w:style>
  <w:style w:type="character" w:styleId="Eindnootmarkering">
    <w:name w:val="endnote reference"/>
    <w:basedOn w:val="Standaardalinea-lettertype"/>
    <w:uiPriority w:val="99"/>
    <w:semiHidden/>
    <w:unhideWhenUsed/>
    <w:rPr>
      <w:vertAlign w:val="superscript"/>
    </w:rPr>
  </w:style>
  <w:style w:type="character" w:styleId="Voetnootmarkering">
    <w:name w:val="footnote reference"/>
    <w:basedOn w:val="Standaardalinea-lettertype"/>
    <w:uiPriority w:val="5"/>
    <w:unhideWhenUsed/>
    <w:qFormat/>
    <w:rPr>
      <w:vertAlign w:val="superscript"/>
    </w:rPr>
  </w:style>
  <w:style w:type="table" w:customStyle="1" w:styleId="APA-rapport">
    <w:name w:val="APA-rapport"/>
    <w:basedOn w:val="Standaardtabel"/>
    <w:uiPriority w:val="99"/>
    <w:rsid w:val="00BF4184"/>
    <w:pPr>
      <w:spacing w:line="240" w:lineRule="auto"/>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elafbeelding">
    <w:name w:val="Tabel/afbeelding"/>
    <w:basedOn w:val="Standaard"/>
    <w:uiPriority w:val="39"/>
    <w:qFormat/>
    <w:pPr>
      <w:spacing w:before="240"/>
      <w:contextualSpacing/>
    </w:pPr>
  </w:style>
  <w:style w:type="table" w:styleId="Onopgemaaktetabel1">
    <w:name w:val="Plain Table 1"/>
    <w:basedOn w:val="Standaardtabe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Verwijzingopmerking">
    <w:name w:val="annotation reference"/>
    <w:basedOn w:val="Standaardalinea-lettertype"/>
    <w:uiPriority w:val="99"/>
    <w:semiHidden/>
    <w:unhideWhenUsed/>
    <w:rsid w:val="00FF2002"/>
    <w:rPr>
      <w:sz w:val="22"/>
      <w:szCs w:val="16"/>
    </w:rPr>
  </w:style>
  <w:style w:type="paragraph" w:styleId="Eindnoottekst">
    <w:name w:val="endnote text"/>
    <w:basedOn w:val="Standaard"/>
    <w:link w:val="EindnoottekstChar"/>
    <w:uiPriority w:val="99"/>
    <w:semiHidden/>
    <w:unhideWhenUsed/>
    <w:qFormat/>
    <w:rsid w:val="00FF2002"/>
    <w:pPr>
      <w:spacing w:line="240" w:lineRule="auto"/>
    </w:pPr>
    <w:rPr>
      <w:szCs w:val="20"/>
    </w:rPr>
  </w:style>
  <w:style w:type="character" w:customStyle="1" w:styleId="EindnoottekstChar">
    <w:name w:val="Eindnoottekst Char"/>
    <w:basedOn w:val="Standaardalinea-lettertype"/>
    <w:link w:val="Eindnoottekst"/>
    <w:uiPriority w:val="99"/>
    <w:semiHidden/>
    <w:rsid w:val="00FF2002"/>
    <w:rPr>
      <w:kern w:val="24"/>
      <w:sz w:val="22"/>
      <w:szCs w:val="20"/>
    </w:rPr>
  </w:style>
  <w:style w:type="character" w:styleId="HTMLCode">
    <w:name w:val="HTML Code"/>
    <w:basedOn w:val="Standaardalinea-lettertype"/>
    <w:uiPriority w:val="99"/>
    <w:semiHidden/>
    <w:unhideWhenUsed/>
    <w:rsid w:val="00FF2002"/>
    <w:rPr>
      <w:rFonts w:ascii="Consolas" w:hAnsi="Consolas"/>
      <w:sz w:val="22"/>
      <w:szCs w:val="20"/>
    </w:rPr>
  </w:style>
  <w:style w:type="character" w:styleId="HTML-toetsenbord">
    <w:name w:val="HTML Keyboard"/>
    <w:basedOn w:val="Standaardalinea-lettertype"/>
    <w:uiPriority w:val="99"/>
    <w:semiHidden/>
    <w:unhideWhenUsed/>
    <w:rsid w:val="00FF2002"/>
    <w:rPr>
      <w:rFonts w:ascii="Consolas" w:hAnsi="Consolas"/>
      <w:sz w:val="22"/>
      <w:szCs w:val="20"/>
    </w:rPr>
  </w:style>
  <w:style w:type="character" w:styleId="HTML-schrijfmachine">
    <w:name w:val="HTML Typewriter"/>
    <w:basedOn w:val="Standaardalinea-lettertype"/>
    <w:uiPriority w:val="99"/>
    <w:semiHidden/>
    <w:unhideWhenUsed/>
    <w:rsid w:val="00FF2002"/>
    <w:rPr>
      <w:rFonts w:ascii="Consolas" w:hAnsi="Consolas"/>
      <w:sz w:val="22"/>
      <w:szCs w:val="20"/>
    </w:rPr>
  </w:style>
  <w:style w:type="character" w:styleId="Intensievebenadrukking">
    <w:name w:val="Intense Emphasis"/>
    <w:basedOn w:val="Standaardalinea-lettertype"/>
    <w:uiPriority w:val="21"/>
    <w:qFormat/>
    <w:rsid w:val="00C74EF5"/>
    <w:rPr>
      <w:b/>
      <w:bCs/>
      <w:i/>
      <w:iCs/>
    </w:rPr>
  </w:style>
  <w:style w:type="character" w:styleId="Intensieveverwijzing">
    <w:name w:val="Intense Reference"/>
    <w:basedOn w:val="Standaardalinea-lettertype"/>
    <w:uiPriority w:val="32"/>
    <w:qFormat/>
    <w:rsid w:val="00C74EF5"/>
    <w:rPr>
      <w:b/>
      <w:bCs/>
      <w:smallCaps/>
      <w:color w:val="000000" w:themeColor="text2"/>
      <w:u w:val="single"/>
    </w:rPr>
  </w:style>
  <w:style w:type="paragraph" w:styleId="Kopvaninhoudsopgave">
    <w:name w:val="TOC Heading"/>
    <w:basedOn w:val="Kop1"/>
    <w:next w:val="Standaard"/>
    <w:uiPriority w:val="39"/>
    <w:unhideWhenUsed/>
    <w:qFormat/>
    <w:rsid w:val="00C74EF5"/>
    <w:pPr>
      <w:outlineLvl w:val="9"/>
    </w:pPr>
  </w:style>
  <w:style w:type="character" w:styleId="GevolgdeHyperlink">
    <w:name w:val="FollowedHyperlink"/>
    <w:basedOn w:val="Standaardalinea-lettertype"/>
    <w:uiPriority w:val="99"/>
    <w:semiHidden/>
    <w:unhideWhenUsed/>
    <w:rsid w:val="009A6A3B"/>
    <w:rPr>
      <w:color w:val="595959" w:themeColor="text1" w:themeTint="A6"/>
      <w:u w:val="single"/>
    </w:rPr>
  </w:style>
  <w:style w:type="paragraph" w:customStyle="1" w:styleId="Titel2">
    <w:name w:val="Titel 2"/>
    <w:basedOn w:val="Standaard"/>
    <w:uiPriority w:val="1"/>
    <w:qFormat/>
    <w:rsid w:val="00B823AA"/>
    <w:pPr>
      <w:jc w:val="center"/>
    </w:pPr>
  </w:style>
  <w:style w:type="paragraph" w:styleId="Ondertitel">
    <w:name w:val="Subtitle"/>
    <w:basedOn w:val="Standaard"/>
    <w:next w:val="Standaard"/>
    <w:link w:val="OndertitelChar"/>
    <w:uiPriority w:val="11"/>
    <w:qFormat/>
    <w:rsid w:val="00C74EF5"/>
    <w:pPr>
      <w:numPr>
        <w:ilvl w:val="1"/>
      </w:numPr>
      <w:spacing w:after="240" w:line="240" w:lineRule="auto"/>
    </w:pPr>
    <w:rPr>
      <w:rFonts w:asciiTheme="majorHAnsi" w:eastAsiaTheme="majorEastAsia" w:hAnsiTheme="majorHAnsi" w:cstheme="majorBidi"/>
      <w:color w:val="DDDDDD" w:themeColor="accent1"/>
      <w:sz w:val="28"/>
      <w:szCs w:val="28"/>
    </w:rPr>
  </w:style>
  <w:style w:type="character" w:customStyle="1" w:styleId="OndertitelChar">
    <w:name w:val="Ondertitel Char"/>
    <w:basedOn w:val="Standaardalinea-lettertype"/>
    <w:link w:val="Ondertitel"/>
    <w:uiPriority w:val="11"/>
    <w:rsid w:val="00C74EF5"/>
    <w:rPr>
      <w:rFonts w:asciiTheme="majorHAnsi" w:eastAsiaTheme="majorEastAsia" w:hAnsiTheme="majorHAnsi" w:cstheme="majorBidi"/>
      <w:color w:val="DDDDDD" w:themeColor="accent1"/>
      <w:sz w:val="28"/>
      <w:szCs w:val="28"/>
    </w:rPr>
  </w:style>
  <w:style w:type="character" w:styleId="Subtielebenadrukking">
    <w:name w:val="Subtle Emphasis"/>
    <w:basedOn w:val="Standaardalinea-lettertype"/>
    <w:uiPriority w:val="19"/>
    <w:qFormat/>
    <w:rsid w:val="00C74EF5"/>
    <w:rPr>
      <w:i/>
      <w:iCs/>
      <w:color w:val="595959" w:themeColor="text1" w:themeTint="A6"/>
    </w:rPr>
  </w:style>
  <w:style w:type="character" w:styleId="Subtieleverwijzing">
    <w:name w:val="Subtle Reference"/>
    <w:basedOn w:val="Standaardalinea-lettertype"/>
    <w:uiPriority w:val="31"/>
    <w:qFormat/>
    <w:rsid w:val="00C74EF5"/>
    <w:rPr>
      <w:smallCaps/>
      <w:color w:val="595959" w:themeColor="text1" w:themeTint="A6"/>
      <w:u w:val="none" w:color="7F7F7F" w:themeColor="text1" w:themeTint="80"/>
      <w:bdr w:val="none" w:sz="0" w:space="0" w:color="auto"/>
    </w:rPr>
  </w:style>
  <w:style w:type="character" w:styleId="Titelvanboek">
    <w:name w:val="Book Title"/>
    <w:basedOn w:val="Standaardalinea-lettertype"/>
    <w:uiPriority w:val="33"/>
    <w:qFormat/>
    <w:rsid w:val="00C74EF5"/>
    <w:rPr>
      <w:b/>
      <w:bCs/>
      <w:smallCaps/>
      <w:spacing w:val="10"/>
    </w:rPr>
  </w:style>
  <w:style w:type="table" w:styleId="Rastertabel7kleurrijk">
    <w:name w:val="Grid Table 7 Colorful"/>
    <w:basedOn w:val="Standaardtabel"/>
    <w:uiPriority w:val="52"/>
    <w:rsid w:val="00C114B7"/>
    <w:pPr>
      <w:spacing w:before="100" w:after="0" w:line="240" w:lineRule="auto"/>
    </w:pPr>
    <w:rPr>
      <w:color w:val="000000" w:themeColor="text1"/>
      <w:sz w:val="20"/>
      <w:szCs w:val="20"/>
      <w:lang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Inhopg1">
    <w:name w:val="toc 1"/>
    <w:basedOn w:val="Standaard"/>
    <w:next w:val="Standaard"/>
    <w:autoRedefine/>
    <w:uiPriority w:val="39"/>
    <w:unhideWhenUsed/>
    <w:rsid w:val="005E1A14"/>
    <w:pPr>
      <w:spacing w:after="100"/>
    </w:pPr>
  </w:style>
  <w:style w:type="paragraph" w:styleId="Inhopg2">
    <w:name w:val="toc 2"/>
    <w:basedOn w:val="Standaard"/>
    <w:next w:val="Standaard"/>
    <w:autoRedefine/>
    <w:uiPriority w:val="39"/>
    <w:unhideWhenUsed/>
    <w:rsid w:val="005E1A14"/>
    <w:pPr>
      <w:spacing w:after="100"/>
      <w:ind w:left="220"/>
    </w:pPr>
  </w:style>
  <w:style w:type="character" w:styleId="Hyperlink">
    <w:name w:val="Hyperlink"/>
    <w:basedOn w:val="Standaardalinea-lettertype"/>
    <w:uiPriority w:val="99"/>
    <w:unhideWhenUsed/>
    <w:rsid w:val="005E1A14"/>
    <w:rPr>
      <w:color w:val="5F5F5F" w:themeColor="hyperlink"/>
      <w:u w:val="single"/>
    </w:rPr>
  </w:style>
  <w:style w:type="paragraph" w:styleId="Inhopg3">
    <w:name w:val="toc 3"/>
    <w:basedOn w:val="Standaard"/>
    <w:next w:val="Standaard"/>
    <w:autoRedefine/>
    <w:uiPriority w:val="39"/>
    <w:unhideWhenUsed/>
    <w:rsid w:val="00600EAB"/>
    <w:pPr>
      <w:spacing w:after="100"/>
      <w:ind w:left="440"/>
    </w:pPr>
  </w:style>
  <w:style w:type="character" w:styleId="Onopgelostemelding">
    <w:name w:val="Unresolved Mention"/>
    <w:basedOn w:val="Standaardalinea-lettertype"/>
    <w:uiPriority w:val="99"/>
    <w:semiHidden/>
    <w:unhideWhenUsed/>
    <w:rsid w:val="00F13F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53196289">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49439896">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nl.wikipedia.org/wiki/International_Bank_Account_Number"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phoenixnap.com/kb/ssh-to-connect-to-remote-server-linux-or-window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pensource.com/article/19/10/linux-server-security"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www.n-able.com/blog/types-database-encryption-methods" TargetMode="External"/><Relationship Id="rId4" Type="http://schemas.openxmlformats.org/officeDocument/2006/relationships/styles" Target="styles.xml"/><Relationship Id="rId9" Type="http://schemas.openxmlformats.org/officeDocument/2006/relationships/hyperlink" Target="https://phoenixnap.com/blog/strong-great-password-ideas"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_rels/footer2.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AppData\Local\Microsoft\Office\16.0\DTS\nl-NL%7b5FAF3DCB-F530-4900-9A96-CCEE8457CAAB%7d\%7b717CF4D8-37F2-421A-A839-6E25221C0C45%7dtf03982351_win32.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{5D9716E7-BFBB-4F11-8F81-16FA15068B72}</b:Guid>
    <b:Title>Titel van artikel</b:Title>
    <b:Year>Jaar</b:Year>
    <b:JournalName>Titel van logboek</b:JournalName>
    <b:Pages>Pagina’s Van - Tot</b:Pages>
    <b:Author>
      <b:Author>
        <b:NameList>
          <b:Person>
            <b:Last>Achternaam</b:Last>
            <b:First>voornaam,</b:First>
            <b:Middle>tussenvoegsel</b:Middle>
          </b:Person>
        </b:NameList>
      </b:Author>
    </b:Author>
    <b:RefOrder>1</b:RefOrder>
  </b:Source>
  <b:Source>
    <b:Tag>Last</b:Tag>
    <b:SourceType>Book</b:SourceType>
    <b:Guid>{2DE32CC8-2739-4C0D-ABA3-BB371E7796DC}</b:Guid>
    <b:Title>Boektitel</b:Title>
    <b:Year>Jaar</b:Year>
    <b:City>Naam van de stad</b:City>
    <b:Publisher>Naam van de uitgever</b:Publisher>
    <b:Author>
      <b:Author>
        <b:NameList>
          <b:Person>
            <b:Last>Achternaam</b:Last>
            <b:First>voornaam,</b:First>
            <b:Middle>tussenvoegsel</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437D61-2AE9-45EA-861F-75535EF93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{717CF4D8-37F2-421A-A839-6E25221C0C45}tf03982351_win32</Template>
  <TotalTime>230</TotalTime>
  <Pages>6</Pages>
  <Words>1346</Words>
  <Characters>7409</Characters>
  <Application>Microsoft Office Word</Application>
  <DocSecurity>0</DocSecurity>
  <Lines>61</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8738</CharactersWithSpaces>
  <SharedDoc>false</SharedDoc>
  <HLinks>
    <vt:vector size="78" baseType="variant">
      <vt:variant>
        <vt:i4>1376307</vt:i4>
      </vt:variant>
      <vt:variant>
        <vt:i4>74</vt:i4>
      </vt:variant>
      <vt:variant>
        <vt:i4>0</vt:i4>
      </vt:variant>
      <vt:variant>
        <vt:i4>5</vt:i4>
      </vt:variant>
      <vt:variant>
        <vt:lpwstr/>
      </vt:variant>
      <vt:variant>
        <vt:lpwstr>_Toc68187230</vt:lpwstr>
      </vt:variant>
      <vt:variant>
        <vt:i4>1835058</vt:i4>
      </vt:variant>
      <vt:variant>
        <vt:i4>68</vt:i4>
      </vt:variant>
      <vt:variant>
        <vt:i4>0</vt:i4>
      </vt:variant>
      <vt:variant>
        <vt:i4>5</vt:i4>
      </vt:variant>
      <vt:variant>
        <vt:lpwstr/>
      </vt:variant>
      <vt:variant>
        <vt:lpwstr>_Toc68187229</vt:lpwstr>
      </vt:variant>
      <vt:variant>
        <vt:i4>1900594</vt:i4>
      </vt:variant>
      <vt:variant>
        <vt:i4>62</vt:i4>
      </vt:variant>
      <vt:variant>
        <vt:i4>0</vt:i4>
      </vt:variant>
      <vt:variant>
        <vt:i4>5</vt:i4>
      </vt:variant>
      <vt:variant>
        <vt:lpwstr/>
      </vt:variant>
      <vt:variant>
        <vt:lpwstr>_Toc68187228</vt:lpwstr>
      </vt:variant>
      <vt:variant>
        <vt:i4>1179698</vt:i4>
      </vt:variant>
      <vt:variant>
        <vt:i4>56</vt:i4>
      </vt:variant>
      <vt:variant>
        <vt:i4>0</vt:i4>
      </vt:variant>
      <vt:variant>
        <vt:i4>5</vt:i4>
      </vt:variant>
      <vt:variant>
        <vt:lpwstr/>
      </vt:variant>
      <vt:variant>
        <vt:lpwstr>_Toc68187227</vt:lpwstr>
      </vt:variant>
      <vt:variant>
        <vt:i4>1245234</vt:i4>
      </vt:variant>
      <vt:variant>
        <vt:i4>50</vt:i4>
      </vt:variant>
      <vt:variant>
        <vt:i4>0</vt:i4>
      </vt:variant>
      <vt:variant>
        <vt:i4>5</vt:i4>
      </vt:variant>
      <vt:variant>
        <vt:lpwstr/>
      </vt:variant>
      <vt:variant>
        <vt:lpwstr>_Toc68187226</vt:lpwstr>
      </vt:variant>
      <vt:variant>
        <vt:i4>1048626</vt:i4>
      </vt:variant>
      <vt:variant>
        <vt:i4>44</vt:i4>
      </vt:variant>
      <vt:variant>
        <vt:i4>0</vt:i4>
      </vt:variant>
      <vt:variant>
        <vt:i4>5</vt:i4>
      </vt:variant>
      <vt:variant>
        <vt:lpwstr/>
      </vt:variant>
      <vt:variant>
        <vt:lpwstr>_Toc68187225</vt:lpwstr>
      </vt:variant>
      <vt:variant>
        <vt:i4>1114162</vt:i4>
      </vt:variant>
      <vt:variant>
        <vt:i4>38</vt:i4>
      </vt:variant>
      <vt:variant>
        <vt:i4>0</vt:i4>
      </vt:variant>
      <vt:variant>
        <vt:i4>5</vt:i4>
      </vt:variant>
      <vt:variant>
        <vt:lpwstr/>
      </vt:variant>
      <vt:variant>
        <vt:lpwstr>_Toc68187224</vt:lpwstr>
      </vt:variant>
      <vt:variant>
        <vt:i4>1441842</vt:i4>
      </vt:variant>
      <vt:variant>
        <vt:i4>32</vt:i4>
      </vt:variant>
      <vt:variant>
        <vt:i4>0</vt:i4>
      </vt:variant>
      <vt:variant>
        <vt:i4>5</vt:i4>
      </vt:variant>
      <vt:variant>
        <vt:lpwstr/>
      </vt:variant>
      <vt:variant>
        <vt:lpwstr>_Toc68187223</vt:lpwstr>
      </vt:variant>
      <vt:variant>
        <vt:i4>1507378</vt:i4>
      </vt:variant>
      <vt:variant>
        <vt:i4>26</vt:i4>
      </vt:variant>
      <vt:variant>
        <vt:i4>0</vt:i4>
      </vt:variant>
      <vt:variant>
        <vt:i4>5</vt:i4>
      </vt:variant>
      <vt:variant>
        <vt:lpwstr/>
      </vt:variant>
      <vt:variant>
        <vt:lpwstr>_Toc68187222</vt:lpwstr>
      </vt:variant>
      <vt:variant>
        <vt:i4>1310770</vt:i4>
      </vt:variant>
      <vt:variant>
        <vt:i4>20</vt:i4>
      </vt:variant>
      <vt:variant>
        <vt:i4>0</vt:i4>
      </vt:variant>
      <vt:variant>
        <vt:i4>5</vt:i4>
      </vt:variant>
      <vt:variant>
        <vt:lpwstr/>
      </vt:variant>
      <vt:variant>
        <vt:lpwstr>_Toc68187221</vt:lpwstr>
      </vt:variant>
      <vt:variant>
        <vt:i4>1376306</vt:i4>
      </vt:variant>
      <vt:variant>
        <vt:i4>14</vt:i4>
      </vt:variant>
      <vt:variant>
        <vt:i4>0</vt:i4>
      </vt:variant>
      <vt:variant>
        <vt:i4>5</vt:i4>
      </vt:variant>
      <vt:variant>
        <vt:lpwstr/>
      </vt:variant>
      <vt:variant>
        <vt:lpwstr>_Toc68187220</vt:lpwstr>
      </vt:variant>
      <vt:variant>
        <vt:i4>1835057</vt:i4>
      </vt:variant>
      <vt:variant>
        <vt:i4>8</vt:i4>
      </vt:variant>
      <vt:variant>
        <vt:i4>0</vt:i4>
      </vt:variant>
      <vt:variant>
        <vt:i4>5</vt:i4>
      </vt:variant>
      <vt:variant>
        <vt:lpwstr/>
      </vt:variant>
      <vt:variant>
        <vt:lpwstr>_Toc68187219</vt:lpwstr>
      </vt:variant>
      <vt:variant>
        <vt:i4>1900593</vt:i4>
      </vt:variant>
      <vt:variant>
        <vt:i4>2</vt:i4>
      </vt:variant>
      <vt:variant>
        <vt:i4>0</vt:i4>
      </vt:variant>
      <vt:variant>
        <vt:i4>5</vt:i4>
      </vt:variant>
      <vt:variant>
        <vt:lpwstr/>
      </vt:variant>
      <vt:variant>
        <vt:lpwstr>_Toc68187218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Taylor Wernet (0948313)</cp:lastModifiedBy>
  <cp:revision>4</cp:revision>
  <cp:lastPrinted>2021-04-30T13:38:00Z</cp:lastPrinted>
  <dcterms:created xsi:type="dcterms:W3CDTF">2021-04-30T09:42:00Z</dcterms:created>
  <dcterms:modified xsi:type="dcterms:W3CDTF">2021-04-30T13:51:00Z</dcterms:modified>
</cp:coreProperties>
</file>